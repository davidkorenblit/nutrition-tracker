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99CB8" w14:textId="1370A5F2" w:rsidR="00F63541" w:rsidRPr="00F05FFB" w:rsidRDefault="00F63541" w:rsidP="00F05FFB">
      <w:pPr>
        <w:rPr>
          <w:rtl/>
        </w:rPr>
      </w:pPr>
    </w:p>
    <w:p w14:paraId="5142CE7B" w14:textId="77777777" w:rsidR="00885CA9" w:rsidRDefault="00885CA9" w:rsidP="00885CA9">
      <w:pPr>
        <w:pStyle w:val="a3"/>
        <w:bidi/>
        <w:jc w:val="center"/>
        <w:rPr>
          <w:rFonts w:ascii="Tahoma" w:hAnsi="Tahoma" w:cs="Tahoma"/>
          <w:b w:val="0"/>
          <w:bCs/>
          <w:sz w:val="28"/>
          <w:szCs w:val="28"/>
          <w:rtl/>
          <w:lang w:val="he-IL"/>
        </w:rPr>
      </w:pPr>
    </w:p>
    <w:p w14:paraId="0AF827E4" w14:textId="77777777" w:rsidR="00885CA9" w:rsidRDefault="00885CA9" w:rsidP="00885CA9">
      <w:pPr>
        <w:pStyle w:val="a3"/>
        <w:bidi/>
        <w:jc w:val="center"/>
        <w:rPr>
          <w:rFonts w:ascii="Tahoma" w:hAnsi="Tahoma" w:cs="Tahoma"/>
          <w:b w:val="0"/>
          <w:bCs/>
          <w:sz w:val="28"/>
          <w:szCs w:val="28"/>
          <w:rtl/>
          <w:lang w:val="he-IL"/>
        </w:rPr>
      </w:pPr>
    </w:p>
    <w:p w14:paraId="5D89266B" w14:textId="2CE879A2" w:rsidR="008C27E6" w:rsidRPr="00CC5534" w:rsidRDefault="003D4D40" w:rsidP="009630CD">
      <w:pPr>
        <w:pStyle w:val="a3"/>
        <w:bidi/>
        <w:jc w:val="center"/>
        <w:rPr>
          <w:rFonts w:ascii="Tahoma" w:hAnsi="Tahoma" w:cs="Tahoma" w:hint="cs"/>
          <w:b w:val="0"/>
          <w:bCs/>
          <w:sz w:val="28"/>
          <w:szCs w:val="28"/>
          <w:rtl/>
        </w:rPr>
      </w:pPr>
      <w:r>
        <w:rPr>
          <w:rFonts w:ascii="Tahoma" w:hAnsi="Tahoma" w:cs="Tahoma" w:hint="cs"/>
          <w:b w:val="0"/>
          <w:bCs/>
          <w:sz w:val="28"/>
          <w:szCs w:val="28"/>
          <w:rtl/>
          <w:lang w:val="he-IL"/>
        </w:rPr>
        <w:t>ביקור חוזר</w:t>
      </w:r>
      <w:r w:rsidR="001F35FC">
        <w:rPr>
          <w:rFonts w:ascii="Tahoma" w:hAnsi="Tahoma" w:cs="Tahoma" w:hint="cs"/>
          <w:b w:val="0"/>
          <w:bCs/>
          <w:sz w:val="28"/>
          <w:szCs w:val="28"/>
          <w:rtl/>
        </w:rPr>
        <w:t xml:space="preserve"> </w:t>
      </w:r>
      <w:r w:rsidR="00322F6D">
        <w:rPr>
          <w:rFonts w:ascii="Tahoma" w:hAnsi="Tahoma" w:cs="Tahoma" w:hint="cs"/>
          <w:b w:val="0"/>
          <w:bCs/>
          <w:sz w:val="28"/>
          <w:szCs w:val="28"/>
          <w:rtl/>
        </w:rPr>
        <w:t>5</w:t>
      </w:r>
    </w:p>
    <w:tbl>
      <w:tblPr>
        <w:bidiVisual/>
        <w:tblW w:w="13778" w:type="dxa"/>
        <w:tblInd w:w="270" w:type="dxa"/>
        <w:tblBorders>
          <w:bottom w:val="dotted" w:sz="4" w:space="0" w:color="BFBFBF" w:themeColor="background1" w:themeShade="BF"/>
        </w:tblBorders>
        <w:tblCellMar>
          <w:left w:w="0" w:type="dxa"/>
          <w:bottom w:w="216" w:type="dxa"/>
          <w:right w:w="0" w:type="dxa"/>
        </w:tblCellMar>
        <w:tblLook w:val="04A0" w:firstRow="1" w:lastRow="0" w:firstColumn="1" w:lastColumn="0" w:noHBand="0" w:noVBand="1"/>
      </w:tblPr>
      <w:tblGrid>
        <w:gridCol w:w="4402"/>
        <w:gridCol w:w="4688"/>
        <w:gridCol w:w="4688"/>
      </w:tblGrid>
      <w:tr w:rsidR="008C27E6" w:rsidRPr="00CB5FA9" w14:paraId="370A1E4C" w14:textId="77777777" w:rsidTr="00EA7AEF">
        <w:trPr>
          <w:gridAfter w:val="1"/>
          <w:wAfter w:w="4688" w:type="dxa"/>
          <w:trHeight w:val="60"/>
        </w:trPr>
        <w:tc>
          <w:tcPr>
            <w:tcW w:w="4402" w:type="dxa"/>
          </w:tcPr>
          <w:p w14:paraId="7193ADB6" w14:textId="26D47437" w:rsidR="0075198E" w:rsidRDefault="00DF1F83" w:rsidP="00BF2784">
            <w:pPr>
              <w:pStyle w:val="a6"/>
              <w:bidi/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20"/>
                <w:rtl/>
              </w:rPr>
            </w:pPr>
            <w:r w:rsidRPr="00A82117">
              <w:rPr>
                <w:rFonts w:ascii="Tahoma" w:hAnsi="Tahoma" w:cs="Tahoma" w:hint="cs"/>
                <w:b/>
                <w:bCs/>
                <w:sz w:val="18"/>
                <w:szCs w:val="20"/>
                <w:rtl/>
              </w:rPr>
              <w:t>שם המטופל:</w:t>
            </w:r>
            <w:r w:rsidR="00EA694E">
              <w:rPr>
                <w:rFonts w:ascii="Tahoma" w:hAnsi="Tahoma" w:cs="Tahoma" w:hint="cs"/>
                <w:b/>
                <w:bCs/>
                <w:sz w:val="18"/>
                <w:szCs w:val="20"/>
                <w:rtl/>
              </w:rPr>
              <w:t xml:space="preserve"> </w:t>
            </w:r>
          </w:p>
          <w:p w14:paraId="3F7B22F2" w14:textId="4FF39CAD" w:rsidR="00FD6564" w:rsidRPr="0075198E" w:rsidRDefault="00FD6564" w:rsidP="0075198E">
            <w:pPr>
              <w:rPr>
                <w:rtl/>
              </w:rPr>
            </w:pPr>
          </w:p>
        </w:tc>
        <w:tc>
          <w:tcPr>
            <w:tcW w:w="4688" w:type="dxa"/>
          </w:tcPr>
          <w:p w14:paraId="112268E0" w14:textId="1C679572" w:rsidR="003452DC" w:rsidRDefault="00173EFC" w:rsidP="003452DC">
            <w:pPr>
              <w:pStyle w:val="a5"/>
              <w:bidi/>
              <w:spacing w:after="0" w:line="240" w:lineRule="auto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404040" w:themeColor="text1" w:themeTint="BF"/>
                <w:sz w:val="18"/>
                <w:szCs w:val="20"/>
                <w:rtl/>
              </w:rPr>
              <w:t>תאריך:</w:t>
            </w:r>
            <w:r w:rsidR="009630CD">
              <w:rPr>
                <w:rFonts w:ascii="Tahoma" w:hAnsi="Tahoma" w:cs="Tahoma" w:hint="cs"/>
                <w:b/>
                <w:bCs/>
                <w:color w:val="404040" w:themeColor="text1" w:themeTint="BF"/>
                <w:sz w:val="18"/>
                <w:szCs w:val="20"/>
                <w:rtl/>
              </w:rPr>
              <w:t xml:space="preserve"> </w:t>
            </w:r>
          </w:p>
          <w:p w14:paraId="497C0CF6" w14:textId="49DB83BE" w:rsidR="00BF536F" w:rsidRPr="005D7117" w:rsidRDefault="003D4D40" w:rsidP="003452DC">
            <w:pPr>
              <w:pStyle w:val="a5"/>
              <w:bidi/>
              <w:spacing w:after="0" w:line="240" w:lineRule="auto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404040" w:themeColor="text1" w:themeTint="BF"/>
                <w:sz w:val="18"/>
                <w:szCs w:val="20"/>
                <w:rtl/>
              </w:rPr>
              <w:t>ש</w:t>
            </w:r>
            <w:r>
              <w:rPr>
                <w:rFonts w:ascii="Tahoma" w:hAnsi="Tahoma" w:cs="Tahoma" w:hint="cs"/>
                <w:color w:val="404040" w:themeColor="text1" w:themeTint="BF"/>
                <w:sz w:val="18"/>
                <w:szCs w:val="20"/>
                <w:rtl/>
              </w:rPr>
              <w:t>ם</w:t>
            </w:r>
            <w:r w:rsidR="00BF536F">
              <w:rPr>
                <w:rFonts w:ascii="Tahoma" w:hAnsi="Tahoma" w:cs="Tahoma" w:hint="cs"/>
                <w:color w:val="404040" w:themeColor="text1" w:themeTint="BF"/>
                <w:sz w:val="18"/>
                <w:szCs w:val="20"/>
                <w:rtl/>
              </w:rPr>
              <w:t>:</w:t>
            </w:r>
            <w:r w:rsidR="0006632D">
              <w:rPr>
                <w:rFonts w:ascii="Tahoma" w:hAnsi="Tahoma" w:cs="Tahoma" w:hint="cs"/>
                <w:color w:val="404040" w:themeColor="text1" w:themeTint="BF"/>
                <w:sz w:val="18"/>
                <w:szCs w:val="20"/>
                <w:rtl/>
              </w:rPr>
              <w:t xml:space="preserve"> </w:t>
            </w:r>
            <w:r w:rsidR="00322F6D">
              <w:rPr>
                <w:rFonts w:ascii="Tahoma" w:hAnsi="Tahoma" w:cs="Tahoma" w:hint="cs"/>
                <w:b/>
                <w:bCs/>
                <w:color w:val="404040" w:themeColor="text1" w:themeTint="BF"/>
                <w:sz w:val="18"/>
                <w:szCs w:val="20"/>
                <w:rtl/>
              </w:rPr>
              <w:t>30/10/25</w:t>
            </w:r>
          </w:p>
        </w:tc>
      </w:tr>
      <w:tr w:rsidR="003849B4" w:rsidRPr="00CB5FA9" w14:paraId="754D4894" w14:textId="77777777" w:rsidTr="00EA7AEF">
        <w:trPr>
          <w:gridAfter w:val="1"/>
          <w:wAfter w:w="4688" w:type="dxa"/>
          <w:trHeight w:val="280"/>
        </w:trPr>
        <w:tc>
          <w:tcPr>
            <w:tcW w:w="4402" w:type="dxa"/>
          </w:tcPr>
          <w:p w14:paraId="778CB1C0" w14:textId="77777777" w:rsidR="003849B4" w:rsidRPr="00A82117" w:rsidRDefault="003849B4" w:rsidP="00EA7AEF">
            <w:pPr>
              <w:pStyle w:val="a6"/>
              <w:bidi/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20"/>
                <w:rtl/>
              </w:rPr>
            </w:pPr>
          </w:p>
        </w:tc>
        <w:tc>
          <w:tcPr>
            <w:tcW w:w="4688" w:type="dxa"/>
          </w:tcPr>
          <w:p w14:paraId="6B8C029E" w14:textId="0674F789" w:rsidR="003849B4" w:rsidRDefault="003849B4" w:rsidP="00EA7AEF">
            <w:pPr>
              <w:pStyle w:val="a5"/>
              <w:bidi/>
              <w:spacing w:after="0" w:line="240" w:lineRule="auto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20"/>
                <w:rtl/>
              </w:rPr>
            </w:pPr>
          </w:p>
        </w:tc>
      </w:tr>
      <w:tr w:rsidR="00EA7AEF" w:rsidRPr="00A82117" w14:paraId="11E69EB4" w14:textId="23CBA674" w:rsidTr="00EA7AEF">
        <w:trPr>
          <w:trHeight w:val="60"/>
        </w:trPr>
        <w:tc>
          <w:tcPr>
            <w:tcW w:w="4402" w:type="dxa"/>
            <w:tcBorders>
              <w:bottom w:val="dotted" w:sz="4" w:space="0" w:color="BFBFBF" w:themeColor="background1" w:themeShade="BF"/>
            </w:tcBorders>
          </w:tcPr>
          <w:p w14:paraId="30F50B35" w14:textId="2FC1B9AF" w:rsidR="003849B4" w:rsidRPr="00A82117" w:rsidRDefault="003849B4" w:rsidP="00EA7AEF">
            <w:pPr>
              <w:pStyle w:val="a6"/>
              <w:bidi/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20"/>
                <w:rtl/>
              </w:rPr>
            </w:pPr>
          </w:p>
        </w:tc>
        <w:tc>
          <w:tcPr>
            <w:tcW w:w="4688" w:type="dxa"/>
            <w:tcBorders>
              <w:bottom w:val="dotted" w:sz="4" w:space="0" w:color="BFBFBF" w:themeColor="background1" w:themeShade="BF"/>
            </w:tcBorders>
          </w:tcPr>
          <w:p w14:paraId="43BBACF2" w14:textId="47C01A67" w:rsidR="003849B4" w:rsidRPr="00A82117" w:rsidRDefault="003849B4" w:rsidP="00EA7AEF">
            <w:pPr>
              <w:pStyle w:val="a5"/>
              <w:bidi/>
              <w:spacing w:after="0" w:line="240" w:lineRule="auto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4688" w:type="dxa"/>
          </w:tcPr>
          <w:p w14:paraId="56BD6590" w14:textId="6A7EA797" w:rsidR="003849B4" w:rsidRPr="00A82117" w:rsidRDefault="003849B4" w:rsidP="00EA7AEF">
            <w:pPr>
              <w:spacing w:before="0" w:after="0" w:line="240" w:lineRule="auto"/>
              <w:rPr>
                <w:rFonts w:ascii="Tahoma" w:hAnsi="Tahoma" w:cs="Tahoma"/>
                <w:b/>
                <w:bCs/>
                <w:szCs w:val="20"/>
              </w:rPr>
            </w:pPr>
          </w:p>
        </w:tc>
      </w:tr>
    </w:tbl>
    <w:p w14:paraId="6D031D33" w14:textId="521FD61E" w:rsidR="00A010E3" w:rsidRDefault="00A82117" w:rsidP="0075198E">
      <w:pPr>
        <w:pStyle w:val="1"/>
        <w:bidi/>
        <w:spacing w:after="0"/>
        <w:rPr>
          <w:rFonts w:ascii="Tahoma" w:hAnsi="Tahoma" w:cs="Tahoma"/>
          <w:b w:val="0"/>
          <w:bCs w:val="0"/>
          <w:rtl/>
          <w:lang w:val="he-IL"/>
        </w:rPr>
      </w:pPr>
      <w:r>
        <w:rPr>
          <w:rFonts w:ascii="Tahoma" w:hAnsi="Tahoma" w:cs="Tahoma" w:hint="cs"/>
          <w:rtl/>
          <w:lang w:val="he-IL"/>
        </w:rPr>
        <w:t>תחושת הגעה לביקור:</w:t>
      </w:r>
      <w:r w:rsidR="00851D5B">
        <w:rPr>
          <w:rFonts w:ascii="Tahoma" w:hAnsi="Tahoma" w:cs="Tahoma" w:hint="cs"/>
          <w:rtl/>
        </w:rPr>
        <w:t xml:space="preserve"> </w:t>
      </w:r>
    </w:p>
    <w:tbl>
      <w:tblPr>
        <w:tblStyle w:val="a9"/>
        <w:bidiVisual/>
        <w:tblW w:w="9358" w:type="dxa"/>
        <w:tblLook w:val="04A0" w:firstRow="1" w:lastRow="0" w:firstColumn="1" w:lastColumn="0" w:noHBand="0" w:noVBand="1"/>
      </w:tblPr>
      <w:tblGrid>
        <w:gridCol w:w="9358"/>
      </w:tblGrid>
      <w:tr w:rsidR="00864A18" w:rsidRPr="00783866" w14:paraId="1971BC19" w14:textId="77777777" w:rsidTr="00444708">
        <w:trPr>
          <w:trHeight w:val="276"/>
        </w:trPr>
        <w:tc>
          <w:tcPr>
            <w:tcW w:w="9358" w:type="dxa"/>
          </w:tcPr>
          <w:p w14:paraId="3DBBD9EF" w14:textId="0357388A" w:rsidR="00040578" w:rsidRDefault="000E7EDC" w:rsidP="00040578">
            <w:pPr>
              <w:pStyle w:val="ae"/>
              <w:bidi/>
              <w:spacing w:after="0"/>
              <w:ind w:left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אחרי</w:t>
            </w:r>
            <w:r w:rsidR="00712FCA">
              <w:rPr>
                <w:rFonts w:ascii="Tahoma" w:hAnsi="Tahoma" w:cs="Tahoma" w:hint="cs"/>
                <w:rtl/>
              </w:rPr>
              <w:t xml:space="preserve"> ראש השנה</w:t>
            </w:r>
            <w:r>
              <w:rPr>
                <w:rFonts w:ascii="Tahoma" w:hAnsi="Tahoma" w:cs="Tahoma" w:hint="cs"/>
                <w:rtl/>
              </w:rPr>
              <w:t xml:space="preserve"> </w:t>
            </w:r>
            <w:r>
              <w:rPr>
                <w:rFonts w:ascii="Tahoma" w:hAnsi="Tahoma" w:cs="Tahoma"/>
                <w:rtl/>
              </w:rPr>
              <w:t>–</w:t>
            </w:r>
            <w:r>
              <w:rPr>
                <w:rFonts w:ascii="Tahoma" w:hAnsi="Tahoma" w:cs="Tahoma" w:hint="cs"/>
                <w:rtl/>
              </w:rPr>
              <w:t xml:space="preserve"> שהיה השנה יותר טוב (8 מ-10)</w:t>
            </w:r>
          </w:p>
          <w:p w14:paraId="4420A90D" w14:textId="0B10A9AC" w:rsidR="000E7EDC" w:rsidRDefault="000E7EDC" w:rsidP="000E7EDC">
            <w:pPr>
              <w:pStyle w:val="ae"/>
              <w:bidi/>
              <w:spacing w:after="0"/>
              <w:ind w:left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היו </w:t>
            </w:r>
            <w:r w:rsidR="00420A66">
              <w:rPr>
                <w:rFonts w:ascii="Tahoma" w:hAnsi="Tahoma" w:cs="Tahoma" w:hint="cs"/>
                <w:rtl/>
              </w:rPr>
              <w:t>בגבעת זאב בדירה ליד הרב</w:t>
            </w:r>
          </w:p>
          <w:p w14:paraId="3861C28F" w14:textId="2E37FB2A" w:rsidR="000E7EDC" w:rsidRPr="00783866" w:rsidRDefault="000E7EDC" w:rsidP="00A30CF3">
            <w:pPr>
              <w:pStyle w:val="ae"/>
              <w:bidi/>
              <w:spacing w:after="0"/>
              <w:ind w:left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אכל יותר חטיפים </w:t>
            </w:r>
            <w:proofErr w:type="spellStart"/>
            <w:r>
              <w:rPr>
                <w:rFonts w:ascii="Tahoma" w:hAnsi="Tahoma" w:cs="Tahoma" w:hint="cs"/>
                <w:rtl/>
              </w:rPr>
              <w:t>מבדר"כ</w:t>
            </w:r>
            <w:proofErr w:type="spellEnd"/>
            <w:r w:rsidR="00420A66">
              <w:rPr>
                <w:rFonts w:ascii="Tahoma" w:hAnsi="Tahoma" w:cs="Tahoma" w:hint="cs"/>
                <w:rtl/>
              </w:rPr>
              <w:t>, כי היה זמין</w:t>
            </w:r>
            <w:r w:rsidR="00A30CF3">
              <w:rPr>
                <w:rFonts w:ascii="Tahoma" w:hAnsi="Tahoma" w:cs="Tahoma" w:hint="cs"/>
                <w:rtl/>
              </w:rPr>
              <w:t xml:space="preserve">, שמר בראש לא להגזים </w:t>
            </w:r>
            <w:r w:rsidR="00A30CF3">
              <w:rPr>
                <w:rFonts w:ascii="Tahoma" w:hAnsi="Tahoma" w:cs="Tahoma"/>
                <w:rtl/>
              </w:rPr>
              <w:t>–</w:t>
            </w:r>
            <w:r w:rsidR="00A30CF3">
              <w:rPr>
                <w:rFonts w:ascii="Tahoma" w:hAnsi="Tahoma" w:cs="Tahoma" w:hint="cs"/>
                <w:rtl/>
              </w:rPr>
              <w:t xml:space="preserve"> </w:t>
            </w:r>
          </w:p>
        </w:tc>
      </w:tr>
    </w:tbl>
    <w:p w14:paraId="19F21AD3" w14:textId="1634A24F" w:rsidR="00FD6564" w:rsidRPr="00FD6564" w:rsidRDefault="001E24FA" w:rsidP="00CE087B">
      <w:pPr>
        <w:pStyle w:val="1"/>
        <w:bidi/>
        <w:spacing w:after="0"/>
        <w:rPr>
          <w:rFonts w:ascii="Tahoma" w:hAnsi="Tahoma" w:cs="Tahoma"/>
          <w:rtl/>
          <w:lang w:val="he-IL"/>
        </w:rPr>
      </w:pPr>
      <w:r>
        <w:rPr>
          <w:rFonts w:ascii="Tahoma" w:hAnsi="Tahoma" w:cs="Tahoma" w:hint="cs"/>
          <w:rtl/>
          <w:lang w:val="he-IL"/>
        </w:rPr>
        <w:t>רישום</w:t>
      </w:r>
      <w:r w:rsidR="00CD463C">
        <w:rPr>
          <w:rFonts w:ascii="Tahoma" w:hAnsi="Tahoma" w:cs="Tahoma" w:hint="cs"/>
          <w:rtl/>
          <w:lang w:val="he-IL"/>
        </w:rPr>
        <w:t xml:space="preserve"> מביקור קודם</w:t>
      </w:r>
      <w:r w:rsidR="00A82117">
        <w:rPr>
          <w:rFonts w:ascii="Tahoma" w:hAnsi="Tahoma" w:cs="Tahoma" w:hint="cs"/>
          <w:rtl/>
          <w:lang w:val="he-IL"/>
        </w:rPr>
        <w:t>:</w:t>
      </w:r>
      <w:r w:rsidR="00A325A5">
        <w:rPr>
          <w:rFonts w:ascii="Tahoma" w:hAnsi="Tahoma" w:cs="Tahoma" w:hint="cs"/>
          <w:rtl/>
          <w:lang w:val="he-IL"/>
        </w:rPr>
        <w:t xml:space="preserve"> </w:t>
      </w:r>
    </w:p>
    <w:tbl>
      <w:tblPr>
        <w:tblStyle w:val="a9"/>
        <w:bidiVisual/>
        <w:tblW w:w="9358" w:type="dxa"/>
        <w:tblLook w:val="04A0" w:firstRow="1" w:lastRow="0" w:firstColumn="1" w:lastColumn="0" w:noHBand="0" w:noVBand="1"/>
      </w:tblPr>
      <w:tblGrid>
        <w:gridCol w:w="9358"/>
      </w:tblGrid>
      <w:tr w:rsidR="008C27E6" w:rsidRPr="00CB5FA9" w14:paraId="10131E00" w14:textId="77777777" w:rsidTr="00FD6564">
        <w:trPr>
          <w:trHeight w:val="276"/>
        </w:trPr>
        <w:tc>
          <w:tcPr>
            <w:tcW w:w="9358" w:type="dxa"/>
          </w:tcPr>
          <w:p w14:paraId="07F1B2EE" w14:textId="77777777" w:rsidR="00555156" w:rsidRDefault="00A30CF3" w:rsidP="00555156">
            <w:pPr>
              <w:pStyle w:val="ae"/>
              <w:bidi/>
              <w:spacing w:after="0"/>
              <w:rPr>
                <w:rFonts w:ascii="Tahoma" w:hAnsi="Tahoma" w:cs="Tahoma"/>
                <w:rtl/>
              </w:rPr>
            </w:pPr>
            <w:r w:rsidRPr="00A30CF3">
              <w:rPr>
                <w:rFonts w:ascii="Tahoma" w:hAnsi="Tahoma" w:cs="Tahoma" w:hint="cs"/>
                <w:rtl/>
              </w:rPr>
              <w:t>לפני</w:t>
            </w:r>
            <w:r w:rsidRPr="00A30CF3">
              <w:rPr>
                <w:rFonts w:ascii="Tahoma" w:hAnsi="Tahoma" w:cs="Tahoma"/>
                <w:rtl/>
              </w:rPr>
              <w:t xml:space="preserve"> </w:t>
            </w:r>
            <w:r w:rsidRPr="00A30CF3">
              <w:rPr>
                <w:rFonts w:ascii="Tahoma" w:hAnsi="Tahoma" w:cs="Tahoma" w:hint="cs"/>
                <w:rtl/>
              </w:rPr>
              <w:t>החג</w:t>
            </w:r>
            <w:r w:rsidRPr="00A30CF3">
              <w:rPr>
                <w:rFonts w:ascii="Tahoma" w:hAnsi="Tahoma" w:cs="Tahoma"/>
                <w:rtl/>
              </w:rPr>
              <w:t xml:space="preserve"> </w:t>
            </w:r>
            <w:r w:rsidRPr="00A30CF3">
              <w:rPr>
                <w:rFonts w:ascii="Tahoma" w:hAnsi="Tahoma" w:cs="Tahoma" w:hint="cs"/>
                <w:rtl/>
              </w:rPr>
              <w:t>בדק</w:t>
            </w:r>
            <w:r w:rsidRPr="00A30CF3">
              <w:rPr>
                <w:rFonts w:ascii="Tahoma" w:hAnsi="Tahoma" w:cs="Tahoma"/>
                <w:rtl/>
              </w:rPr>
              <w:t xml:space="preserve"> </w:t>
            </w:r>
            <w:r w:rsidRPr="00A30CF3">
              <w:rPr>
                <w:rFonts w:ascii="Tahoma" w:hAnsi="Tahoma" w:cs="Tahoma" w:hint="cs"/>
                <w:rtl/>
              </w:rPr>
              <w:t>עם</w:t>
            </w:r>
            <w:r w:rsidRPr="00A30CF3">
              <w:rPr>
                <w:rFonts w:ascii="Tahoma" w:hAnsi="Tahoma" w:cs="Tahoma"/>
                <w:rtl/>
              </w:rPr>
              <w:t xml:space="preserve"> </w:t>
            </w:r>
            <w:r w:rsidRPr="00A30CF3">
              <w:rPr>
                <w:rFonts w:ascii="Tahoma" w:hAnsi="Tahoma" w:cs="Tahoma" w:hint="cs"/>
                <w:rtl/>
              </w:rPr>
              <w:t>עצמו</w:t>
            </w:r>
            <w:r>
              <w:rPr>
                <w:rFonts w:ascii="Tahoma" w:hAnsi="Tahoma" w:cs="Tahoma" w:hint="cs"/>
                <w:rtl/>
              </w:rPr>
              <w:t xml:space="preserve"> מתי ולמה אוכל </w:t>
            </w:r>
            <w:r>
              <w:rPr>
                <w:rFonts w:ascii="Tahoma" w:hAnsi="Tahoma" w:cs="Tahoma"/>
                <w:rtl/>
              </w:rPr>
              <w:t>–</w:t>
            </w:r>
            <w:r>
              <w:rPr>
                <w:rFonts w:ascii="Tahoma" w:hAnsi="Tahoma" w:cs="Tahoma" w:hint="cs"/>
                <w:rtl/>
              </w:rPr>
              <w:t xml:space="preserve"> נפילת מתח לאחר מבחן (אמר צניחת אנרגיה)</w:t>
            </w:r>
          </w:p>
          <w:p w14:paraId="77FBC074" w14:textId="7F13E09F" w:rsidR="00A30CF3" w:rsidRPr="00783866" w:rsidRDefault="00A30CF3" w:rsidP="00A30CF3">
            <w:pPr>
              <w:pStyle w:val="ae"/>
              <w:bidi/>
              <w:spacing w:after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הסלט הורחב למלפפון ופלפל אדום!! </w:t>
            </w:r>
          </w:p>
        </w:tc>
      </w:tr>
      <w:tr w:rsidR="00FD6564" w:rsidRPr="00CB5FA9" w14:paraId="36E5E573" w14:textId="77777777" w:rsidTr="00841029">
        <w:trPr>
          <w:trHeight w:val="276"/>
        </w:trPr>
        <w:tc>
          <w:tcPr>
            <w:tcW w:w="9358" w:type="dxa"/>
          </w:tcPr>
          <w:p w14:paraId="3DAB12DA" w14:textId="77777777" w:rsidR="003D4D40" w:rsidRDefault="00A30CF3" w:rsidP="003D4D40">
            <w:pPr>
              <w:pStyle w:val="ae"/>
              <w:bidi/>
              <w:spacing w:after="0"/>
              <w:ind w:left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הלך לירקן ואהב את הפלפלים הקטנים </w:t>
            </w:r>
            <w:r>
              <w:rPr>
                <w:rFonts w:ascii="Tahoma" w:hAnsi="Tahoma" w:cs="Tahoma"/>
                <w:rtl/>
              </w:rPr>
              <w:t>–</w:t>
            </w:r>
            <w:r>
              <w:rPr>
                <w:rFonts w:ascii="Tahoma" w:hAnsi="Tahoma" w:cs="Tahoma" w:hint="cs"/>
                <w:rtl/>
              </w:rPr>
              <w:t xml:space="preserve"> לוקח ביס מלפפון, ביס פלפל וביס לחם</w:t>
            </w:r>
          </w:p>
          <w:p w14:paraId="70EC5E2D" w14:textId="67AF8037" w:rsidR="00056FF7" w:rsidRPr="00783866" w:rsidRDefault="00056FF7" w:rsidP="00056FF7">
            <w:pPr>
              <w:pStyle w:val="ae"/>
              <w:bidi/>
              <w:spacing w:after="0"/>
              <w:ind w:left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לקח גזר קטן עוד לא ניסה, צריך הפסקה </w:t>
            </w:r>
            <w:r w:rsidR="008352C5">
              <w:rPr>
                <w:rFonts w:ascii="Tahoma" w:hAnsi="Tahoma" w:cs="Tahoma" w:hint="cs"/>
                <w:rtl/>
              </w:rPr>
              <w:t>קצת..</w:t>
            </w:r>
          </w:p>
        </w:tc>
      </w:tr>
      <w:tr w:rsidR="003849B4" w:rsidRPr="00CB5FA9" w14:paraId="08F0F271" w14:textId="77777777" w:rsidTr="00820615">
        <w:trPr>
          <w:trHeight w:val="276"/>
        </w:trPr>
        <w:tc>
          <w:tcPr>
            <w:tcW w:w="9358" w:type="dxa"/>
          </w:tcPr>
          <w:p w14:paraId="62F9F860" w14:textId="77777777" w:rsidR="006E1C4E" w:rsidRDefault="00A30CF3" w:rsidP="006E1C4E">
            <w:pPr>
              <w:pStyle w:val="ae"/>
              <w:bidi/>
              <w:spacing w:after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נתן 2 תוצאות </w:t>
            </w:r>
            <w:r>
              <w:rPr>
                <w:rFonts w:ascii="Tahoma" w:hAnsi="Tahoma" w:cs="Tahoma"/>
                <w:rtl/>
              </w:rPr>
              <w:t>–</w:t>
            </w:r>
            <w:r>
              <w:rPr>
                <w:rFonts w:ascii="Tahoma" w:hAnsi="Tahoma" w:cs="Tahoma" w:hint="cs"/>
                <w:rtl/>
              </w:rPr>
              <w:t xml:space="preserve"> אוכל יותר לאט, וגם פחות, בחלק מהפעמים</w:t>
            </w:r>
          </w:p>
          <w:p w14:paraId="252597FB" w14:textId="77777777" w:rsidR="00D5349E" w:rsidRDefault="00D5349E" w:rsidP="00D5349E">
            <w:pPr>
              <w:pStyle w:val="ae"/>
              <w:bidi/>
              <w:spacing w:after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הכין לחג בשר בכמה שלבים</w:t>
            </w:r>
            <w:r w:rsidR="00A250E8">
              <w:rPr>
                <w:rFonts w:ascii="Tahoma" w:hAnsi="Tahoma" w:cs="Tahoma" w:hint="cs"/>
                <w:rtl/>
              </w:rPr>
              <w:t xml:space="preserve">, היה קרוב לטעום קישוא שאחותו הכינה עם שמן זית </w:t>
            </w:r>
            <w:r w:rsidR="00A250E8">
              <w:rPr>
                <w:rFonts w:ascii="Tahoma" w:hAnsi="Tahoma" w:cs="Tahoma"/>
                <w:rtl/>
              </w:rPr>
              <w:t>–</w:t>
            </w:r>
            <w:r w:rsidR="00A250E8">
              <w:rPr>
                <w:rFonts w:ascii="Tahoma" w:hAnsi="Tahoma" w:cs="Tahoma" w:hint="cs"/>
                <w:rtl/>
              </w:rPr>
              <w:t xml:space="preserve"> צלוי </w:t>
            </w:r>
            <w:r w:rsidR="00A250E8">
              <w:rPr>
                <w:rFonts w:ascii="Tahoma" w:hAnsi="Tahoma" w:cs="Tahoma"/>
                <w:rtl/>
              </w:rPr>
              <w:t>–</w:t>
            </w:r>
            <w:r w:rsidR="00A250E8">
              <w:rPr>
                <w:rFonts w:ascii="Tahoma" w:hAnsi="Tahoma" w:cs="Tahoma" w:hint="cs"/>
                <w:rtl/>
              </w:rPr>
              <w:t xml:space="preserve"> לא טעם, כי המראה של זה דחה אותו</w:t>
            </w:r>
          </w:p>
          <w:p w14:paraId="61483778" w14:textId="77777777" w:rsidR="00B24096" w:rsidRDefault="00471A06" w:rsidP="00B24096">
            <w:pPr>
              <w:pStyle w:val="ae"/>
              <w:bidi/>
              <w:spacing w:after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השתייה </w:t>
            </w:r>
            <w:r>
              <w:rPr>
                <w:rFonts w:ascii="Tahoma" w:hAnsi="Tahoma" w:cs="Tahoma"/>
                <w:rtl/>
              </w:rPr>
              <w:t>–</w:t>
            </w:r>
            <w:r>
              <w:rPr>
                <w:rFonts w:ascii="Tahoma" w:hAnsi="Tahoma" w:cs="Tahoma" w:hint="cs"/>
                <w:rtl/>
              </w:rPr>
              <w:t xml:space="preserve"> נכנסה להרגל, מגיע ל-2.5-3 ליטר מים</w:t>
            </w:r>
          </w:p>
          <w:p w14:paraId="605A72BF" w14:textId="7140C156" w:rsidR="008A1426" w:rsidRPr="00783866" w:rsidRDefault="008A1426" w:rsidP="008A1426">
            <w:pPr>
              <w:pStyle w:val="ae"/>
              <w:bidi/>
              <w:spacing w:after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צום גדליה </w:t>
            </w:r>
            <w:r>
              <w:rPr>
                <w:rFonts w:ascii="Tahoma" w:hAnsi="Tahoma" w:cs="Tahoma"/>
                <w:rtl/>
              </w:rPr>
              <w:t>–</w:t>
            </w:r>
            <w:r>
              <w:rPr>
                <w:rFonts w:ascii="Tahoma" w:hAnsi="Tahoma" w:cs="Tahoma" w:hint="cs"/>
                <w:rtl/>
              </w:rPr>
              <w:t xml:space="preserve"> היה הצום הקשה בחייו </w:t>
            </w:r>
            <w:r>
              <w:rPr>
                <w:rFonts w:ascii="Tahoma" w:hAnsi="Tahoma" w:cs="Tahoma"/>
                <w:rtl/>
              </w:rPr>
              <w:t>–</w:t>
            </w:r>
            <w:r>
              <w:rPr>
                <w:rFonts w:ascii="Tahoma" w:hAnsi="Tahoma" w:cs="Tahoma" w:hint="cs"/>
                <w:rtl/>
              </w:rPr>
              <w:t xml:space="preserve"> היה הכי רעב/צמא</w:t>
            </w:r>
          </w:p>
        </w:tc>
      </w:tr>
    </w:tbl>
    <w:p w14:paraId="154A06AE" w14:textId="2AE75EC2" w:rsidR="00FD6564" w:rsidRPr="00FD6564" w:rsidRDefault="00A82117" w:rsidP="00E57CE6">
      <w:pPr>
        <w:pStyle w:val="1"/>
        <w:bidi/>
        <w:spacing w:after="0"/>
        <w:rPr>
          <w:rFonts w:ascii="Tahoma" w:hAnsi="Tahoma" w:cs="Tahoma"/>
          <w:rtl/>
          <w:lang w:val="he-IL"/>
        </w:rPr>
      </w:pPr>
      <w:r>
        <w:rPr>
          <w:rFonts w:ascii="Tahoma" w:hAnsi="Tahoma" w:cs="Tahoma" w:hint="cs"/>
          <w:rtl/>
          <w:lang w:val="he-IL"/>
        </w:rPr>
        <w:t>נושא על הפרק:</w:t>
      </w:r>
    </w:p>
    <w:tbl>
      <w:tblPr>
        <w:tblStyle w:val="a9"/>
        <w:bidiVisual/>
        <w:tblW w:w="9358" w:type="dxa"/>
        <w:tblLook w:val="04A0" w:firstRow="1" w:lastRow="0" w:firstColumn="1" w:lastColumn="0" w:noHBand="0" w:noVBand="1"/>
      </w:tblPr>
      <w:tblGrid>
        <w:gridCol w:w="9358"/>
      </w:tblGrid>
      <w:tr w:rsidR="00FD6564" w:rsidRPr="00CB5FA9" w14:paraId="144A11CA" w14:textId="77777777" w:rsidTr="00841029">
        <w:trPr>
          <w:trHeight w:val="276"/>
        </w:trPr>
        <w:tc>
          <w:tcPr>
            <w:tcW w:w="9358" w:type="dxa"/>
          </w:tcPr>
          <w:p w14:paraId="231BA6BE" w14:textId="77777777" w:rsidR="009B3741" w:rsidRDefault="00420A66" w:rsidP="009B3741">
            <w:pPr>
              <w:pStyle w:val="ae"/>
              <w:bidi/>
              <w:spacing w:after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זמינות</w:t>
            </w:r>
          </w:p>
          <w:p w14:paraId="720045B8" w14:textId="77777777" w:rsidR="00A30CF3" w:rsidRDefault="00A30CF3" w:rsidP="00A30CF3">
            <w:pPr>
              <w:pStyle w:val="ae"/>
              <w:bidi/>
              <w:spacing w:after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דיבור פנימי</w:t>
            </w:r>
            <w:r w:rsidR="00B65C22">
              <w:rPr>
                <w:rFonts w:ascii="Tahoma" w:hAnsi="Tahoma" w:cs="Tahoma" w:hint="cs"/>
                <w:rtl/>
              </w:rPr>
              <w:t xml:space="preserve"> </w:t>
            </w:r>
            <w:r w:rsidR="00B65C22">
              <w:rPr>
                <w:rFonts w:ascii="Tahoma" w:hAnsi="Tahoma" w:cs="Tahoma"/>
                <w:rtl/>
              </w:rPr>
              <w:t>–</w:t>
            </w:r>
            <w:r w:rsidR="00B65C22">
              <w:rPr>
                <w:rFonts w:ascii="Tahoma" w:hAnsi="Tahoma" w:cs="Tahoma" w:hint="cs"/>
                <w:rtl/>
              </w:rPr>
              <w:t xml:space="preserve"> שיהיה  חיובי</w:t>
            </w:r>
          </w:p>
          <w:p w14:paraId="53EF0971" w14:textId="78D2F812" w:rsidR="00B65C22" w:rsidRPr="00783866" w:rsidRDefault="00B65C22" w:rsidP="00B65C22">
            <w:pPr>
              <w:pStyle w:val="ae"/>
              <w:bidi/>
              <w:spacing w:after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הכנה מנטלית </w:t>
            </w:r>
            <w:r>
              <w:rPr>
                <w:rFonts w:ascii="Tahoma" w:hAnsi="Tahoma" w:cs="Tahoma"/>
                <w:rtl/>
              </w:rPr>
              <w:t>–</w:t>
            </w:r>
            <w:r>
              <w:rPr>
                <w:rFonts w:ascii="Tahoma" w:hAnsi="Tahoma" w:cs="Tahoma" w:hint="cs"/>
                <w:rtl/>
              </w:rPr>
              <w:t xml:space="preserve"> דמיון כהכנה</w:t>
            </w:r>
          </w:p>
        </w:tc>
      </w:tr>
    </w:tbl>
    <w:tbl>
      <w:tblPr>
        <w:bidiVisual/>
        <w:tblW w:w="9224" w:type="dxa"/>
        <w:tblInd w:w="270" w:type="dxa"/>
        <w:tblBorders>
          <w:bottom w:val="dotted" w:sz="4" w:space="0" w:color="BFBFBF" w:themeColor="background1" w:themeShade="BF"/>
        </w:tblBorders>
        <w:tblCellMar>
          <w:left w:w="0" w:type="dxa"/>
          <w:bottom w:w="216" w:type="dxa"/>
          <w:right w:w="0" w:type="dxa"/>
        </w:tblCellMar>
        <w:tblLook w:val="04A0" w:firstRow="1" w:lastRow="0" w:firstColumn="1" w:lastColumn="0" w:noHBand="0" w:noVBand="1"/>
      </w:tblPr>
      <w:tblGrid>
        <w:gridCol w:w="4467"/>
        <w:gridCol w:w="4757"/>
      </w:tblGrid>
      <w:tr w:rsidR="00BC60A7" w:rsidRPr="00CB5FA9" w14:paraId="64E5EBAC" w14:textId="77777777" w:rsidTr="00AE09BC">
        <w:trPr>
          <w:trHeight w:val="1166"/>
        </w:trPr>
        <w:tc>
          <w:tcPr>
            <w:tcW w:w="4467" w:type="dxa"/>
          </w:tcPr>
          <w:p w14:paraId="4C13A7D3" w14:textId="77777777" w:rsidR="00BC60A7" w:rsidRDefault="00BC60A7" w:rsidP="00E27B2F">
            <w:pPr>
              <w:pStyle w:val="a6"/>
              <w:bidi/>
              <w:spacing w:after="0" w:line="360" w:lineRule="auto"/>
              <w:rPr>
                <w:rFonts w:ascii="Tahoma" w:hAnsi="Tahoma" w:cs="Tahoma"/>
                <w:sz w:val="18"/>
                <w:szCs w:val="20"/>
                <w:rtl/>
              </w:rPr>
            </w:pPr>
          </w:p>
          <w:p w14:paraId="32816942" w14:textId="77777777" w:rsidR="00EA0F18" w:rsidRDefault="00EA0F18" w:rsidP="00EA0F18">
            <w:pPr>
              <w:pStyle w:val="a6"/>
              <w:bidi/>
              <w:spacing w:after="0" w:line="360" w:lineRule="auto"/>
              <w:rPr>
                <w:rFonts w:ascii="Tahoma" w:hAnsi="Tahoma" w:cs="Tahoma"/>
                <w:sz w:val="18"/>
                <w:szCs w:val="20"/>
                <w:rtl/>
              </w:rPr>
            </w:pPr>
            <w:r w:rsidRPr="00EA0F18">
              <w:rPr>
                <w:rFonts w:ascii="Tahoma" w:hAnsi="Tahoma" w:cs="Tahoma" w:hint="cs"/>
                <w:b/>
                <w:bCs/>
                <w:sz w:val="18"/>
                <w:szCs w:val="20"/>
                <w:rtl/>
              </w:rPr>
              <w:t>משקל</w:t>
            </w:r>
            <w:r>
              <w:rPr>
                <w:rFonts w:ascii="Tahoma" w:hAnsi="Tahoma" w:cs="Tahoma" w:hint="cs"/>
                <w:sz w:val="18"/>
                <w:szCs w:val="20"/>
                <w:rtl/>
              </w:rPr>
              <w:t>:</w:t>
            </w:r>
          </w:p>
          <w:p w14:paraId="2B694198" w14:textId="77777777" w:rsidR="00EA0F18" w:rsidRDefault="00EA0F18" w:rsidP="00EA0F18">
            <w:pPr>
              <w:pStyle w:val="a6"/>
              <w:bidi/>
              <w:spacing w:after="0" w:line="360" w:lineRule="auto"/>
              <w:rPr>
                <w:rFonts w:ascii="Tahoma" w:hAnsi="Tahoma" w:cs="Tahoma"/>
                <w:sz w:val="18"/>
                <w:szCs w:val="20"/>
                <w:rtl/>
              </w:rPr>
            </w:pPr>
            <w:r w:rsidRPr="00EA0F18">
              <w:rPr>
                <w:rFonts w:ascii="Tahoma" w:hAnsi="Tahoma" w:cs="Tahoma" w:hint="cs"/>
                <w:b/>
                <w:bCs/>
                <w:sz w:val="18"/>
                <w:szCs w:val="20"/>
                <w:rtl/>
              </w:rPr>
              <w:t>גובה</w:t>
            </w:r>
            <w:r>
              <w:rPr>
                <w:rFonts w:ascii="Tahoma" w:hAnsi="Tahoma" w:cs="Tahoma" w:hint="cs"/>
                <w:sz w:val="18"/>
                <w:szCs w:val="20"/>
                <w:rtl/>
              </w:rPr>
              <w:t>:</w:t>
            </w:r>
          </w:p>
          <w:p w14:paraId="78992EC6" w14:textId="65FB5E54" w:rsidR="00EA0F18" w:rsidRPr="00112360" w:rsidRDefault="00EA0F18" w:rsidP="00EA0F18">
            <w:pPr>
              <w:pStyle w:val="a6"/>
              <w:bidi/>
              <w:spacing w:after="0" w:line="360" w:lineRule="auto"/>
              <w:rPr>
                <w:rFonts w:ascii="Tahoma" w:hAnsi="Tahoma" w:cs="Tahoma"/>
                <w:sz w:val="18"/>
                <w:szCs w:val="20"/>
                <w:rtl/>
              </w:rPr>
            </w:pPr>
            <w:r w:rsidRPr="00EA0F18">
              <w:rPr>
                <w:rFonts w:ascii="Tahoma" w:hAnsi="Tahoma" w:cs="Tahoma" w:hint="cs"/>
                <w:b/>
                <w:bCs/>
                <w:sz w:val="18"/>
                <w:szCs w:val="20"/>
              </w:rPr>
              <w:t>BMI</w:t>
            </w:r>
            <w:r>
              <w:rPr>
                <w:rFonts w:ascii="Tahoma" w:hAnsi="Tahoma" w:cs="Tahoma" w:hint="cs"/>
                <w:sz w:val="18"/>
                <w:szCs w:val="20"/>
                <w:rtl/>
              </w:rPr>
              <w:t>:</w:t>
            </w:r>
          </w:p>
        </w:tc>
        <w:tc>
          <w:tcPr>
            <w:tcW w:w="4757" w:type="dxa"/>
          </w:tcPr>
          <w:p w14:paraId="79783492" w14:textId="77777777" w:rsidR="00BC60A7" w:rsidRDefault="00BC60A7" w:rsidP="00BC60A7">
            <w:pPr>
              <w:pStyle w:val="a5"/>
              <w:bidi/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20"/>
                <w:rtl/>
              </w:rPr>
            </w:pPr>
          </w:p>
          <w:p w14:paraId="3D7CED3A" w14:textId="77777777" w:rsidR="00C77F62" w:rsidRDefault="00C77F62" w:rsidP="00BC60A7">
            <w:pPr>
              <w:pStyle w:val="a5"/>
              <w:bidi/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20"/>
                <w:rtl/>
              </w:rPr>
            </w:pPr>
          </w:p>
          <w:p w14:paraId="2968F731" w14:textId="77777777" w:rsidR="00C77F62" w:rsidRDefault="00C77F62" w:rsidP="00C77F62">
            <w:pPr>
              <w:pStyle w:val="a5"/>
              <w:bidi/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20"/>
                <w:rtl/>
              </w:rPr>
            </w:pPr>
          </w:p>
          <w:p w14:paraId="298FA40A" w14:textId="77777777" w:rsidR="00C77F62" w:rsidRDefault="00C77F62" w:rsidP="00C77F62">
            <w:pPr>
              <w:pStyle w:val="a5"/>
              <w:bidi/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20"/>
                <w:rtl/>
              </w:rPr>
            </w:pPr>
          </w:p>
          <w:p w14:paraId="62C55586" w14:textId="77777777" w:rsidR="005A7A4D" w:rsidRDefault="005A7A4D" w:rsidP="00C77F62">
            <w:pPr>
              <w:pStyle w:val="a5"/>
              <w:bidi/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20"/>
                <w:rtl/>
              </w:rPr>
            </w:pPr>
          </w:p>
          <w:p w14:paraId="015685BC" w14:textId="77777777" w:rsidR="005A7A4D" w:rsidRDefault="005A7A4D" w:rsidP="005A7A4D">
            <w:pPr>
              <w:pStyle w:val="a5"/>
              <w:bidi/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20"/>
                <w:rtl/>
              </w:rPr>
            </w:pPr>
          </w:p>
          <w:p w14:paraId="2399C9B3" w14:textId="77777777" w:rsidR="005A7A4D" w:rsidRDefault="005A7A4D" w:rsidP="005A7A4D">
            <w:pPr>
              <w:pStyle w:val="a5"/>
              <w:bidi/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20"/>
                <w:rtl/>
              </w:rPr>
            </w:pPr>
          </w:p>
          <w:p w14:paraId="4DC427AD" w14:textId="77777777" w:rsidR="005A7A4D" w:rsidRDefault="005A7A4D" w:rsidP="005A7A4D">
            <w:pPr>
              <w:pStyle w:val="a5"/>
              <w:bidi/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20"/>
                <w:rtl/>
              </w:rPr>
            </w:pPr>
          </w:p>
          <w:p w14:paraId="27A44B35" w14:textId="270E70EC" w:rsidR="00BC60A7" w:rsidRPr="00DB1176" w:rsidRDefault="00BC60A7" w:rsidP="00E27B2F">
            <w:pPr>
              <w:pStyle w:val="a5"/>
              <w:bidi/>
              <w:spacing w:after="0" w:line="240" w:lineRule="auto"/>
              <w:rPr>
                <w:rFonts w:ascii="Tahoma" w:hAnsi="Tahoma" w:cs="Tahoma"/>
                <w:color w:val="404040" w:themeColor="text1" w:themeTint="BF"/>
                <w:sz w:val="18"/>
                <w:szCs w:val="20"/>
              </w:rPr>
            </w:pPr>
          </w:p>
        </w:tc>
      </w:tr>
    </w:tbl>
    <w:p w14:paraId="3D4EFBBF" w14:textId="77777777" w:rsidR="00E87E33" w:rsidRDefault="00E87E33" w:rsidP="006B1EE4">
      <w:pPr>
        <w:pStyle w:val="1"/>
        <w:bidi/>
        <w:spacing w:after="0"/>
        <w:rPr>
          <w:rFonts w:ascii="Tahoma" w:hAnsi="Tahoma" w:cs="Tahoma"/>
          <w:rtl/>
          <w:lang w:val="he-IL"/>
        </w:rPr>
      </w:pPr>
    </w:p>
    <w:p w14:paraId="1A1CA47C" w14:textId="29365C97" w:rsidR="006D19CE" w:rsidRPr="00FD6564" w:rsidRDefault="00862D3A" w:rsidP="00EA7AEF">
      <w:pPr>
        <w:pStyle w:val="1"/>
        <w:bidi/>
        <w:spacing w:after="0"/>
        <w:rPr>
          <w:rFonts w:ascii="Tahoma" w:hAnsi="Tahoma" w:cs="Tahoma"/>
          <w:rtl/>
          <w:lang w:val="he-IL"/>
        </w:rPr>
      </w:pPr>
      <w:r>
        <w:rPr>
          <w:rFonts w:ascii="Tahoma" w:hAnsi="Tahoma" w:cs="Tahoma" w:hint="cs"/>
          <w:rtl/>
          <w:lang w:val="he-IL"/>
        </w:rPr>
        <w:t>המלצות לבית</w:t>
      </w:r>
      <w:r w:rsidR="006D19CE">
        <w:rPr>
          <w:rFonts w:ascii="Tahoma" w:hAnsi="Tahoma" w:cs="Tahoma" w:hint="cs"/>
          <w:rtl/>
          <w:lang w:val="he-IL"/>
        </w:rPr>
        <w:t>:</w:t>
      </w:r>
    </w:p>
    <w:tbl>
      <w:tblPr>
        <w:tblStyle w:val="a9"/>
        <w:bidiVisual/>
        <w:tblW w:w="9373" w:type="dxa"/>
        <w:tblLook w:val="04A0" w:firstRow="1" w:lastRow="0" w:firstColumn="1" w:lastColumn="0" w:noHBand="0" w:noVBand="1"/>
      </w:tblPr>
      <w:tblGrid>
        <w:gridCol w:w="9373"/>
      </w:tblGrid>
      <w:tr w:rsidR="006D19CE" w:rsidRPr="00CB5FA9" w14:paraId="3B7B1288" w14:textId="77777777" w:rsidTr="002472A0">
        <w:trPr>
          <w:trHeight w:val="911"/>
        </w:trPr>
        <w:tc>
          <w:tcPr>
            <w:tcW w:w="9373" w:type="dxa"/>
          </w:tcPr>
          <w:p w14:paraId="2110F986" w14:textId="13A4DE2F" w:rsidR="00555156" w:rsidRDefault="008352C5" w:rsidP="00555156">
            <w:pPr>
              <w:pStyle w:val="ae"/>
              <w:numPr>
                <w:ilvl w:val="0"/>
                <w:numId w:val="14"/>
              </w:numPr>
              <w:bidi/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 xml:space="preserve">לבדוק אכילת אורז </w:t>
            </w:r>
            <w:r>
              <w:rPr>
                <w:rFonts w:ascii="Tahoma" w:hAnsi="Tahoma" w:cs="Tahoma"/>
                <w:rtl/>
              </w:rPr>
              <w:t>–</w:t>
            </w:r>
            <w:r>
              <w:rPr>
                <w:rFonts w:ascii="Tahoma" w:hAnsi="Tahoma" w:cs="Tahoma" w:hint="cs"/>
                <w:rtl/>
              </w:rPr>
              <w:t xml:space="preserve"> אפשר להכין בשיטה הפרסית</w:t>
            </w:r>
            <w:r w:rsidR="00D5349E">
              <w:rPr>
                <w:rFonts w:ascii="Tahoma" w:hAnsi="Tahoma" w:cs="Tahoma" w:hint="cs"/>
                <w:rtl/>
              </w:rPr>
              <w:t xml:space="preserve"> או עם מרק עוף</w:t>
            </w:r>
          </w:p>
          <w:p w14:paraId="5DE26A70" w14:textId="620F010C" w:rsidR="008352C5" w:rsidRDefault="00D5349E" w:rsidP="008352C5">
            <w:pPr>
              <w:pStyle w:val="ae"/>
              <w:numPr>
                <w:ilvl w:val="0"/>
                <w:numId w:val="14"/>
              </w:numPr>
              <w:bidi/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לנסות קוסקוס/ שקשוקה</w:t>
            </w:r>
            <w:r w:rsidR="00613834">
              <w:rPr>
                <w:rFonts w:ascii="Tahoma" w:hAnsi="Tahoma" w:cs="Tahoma" w:hint="cs"/>
                <w:rtl/>
              </w:rPr>
              <w:t>/ קישוא</w:t>
            </w:r>
          </w:p>
          <w:p w14:paraId="1D40855A" w14:textId="53686C93" w:rsidR="00B24096" w:rsidRDefault="00B24096" w:rsidP="00B24096">
            <w:pPr>
              <w:pStyle w:val="ae"/>
              <w:numPr>
                <w:ilvl w:val="0"/>
                <w:numId w:val="14"/>
              </w:numPr>
              <w:bidi/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 xml:space="preserve">מעדיף לטעום דברים חדשים בצורה ספונטנית, לא רשמית/ טקסית </w:t>
            </w:r>
            <w:r>
              <w:rPr>
                <w:rFonts w:ascii="Tahoma" w:hAnsi="Tahoma" w:cs="Tahoma"/>
                <w:rtl/>
              </w:rPr>
              <w:t>–</w:t>
            </w:r>
            <w:r>
              <w:rPr>
                <w:rFonts w:ascii="Tahoma" w:hAnsi="Tahoma" w:cs="Tahoma" w:hint="cs"/>
                <w:rtl/>
              </w:rPr>
              <w:t xml:space="preserve"> אולי עם הכנה מנטלית לפני...</w:t>
            </w:r>
            <w:r w:rsidR="00B65C22">
              <w:rPr>
                <w:rFonts w:ascii="Tahoma" w:hAnsi="Tahoma" w:cs="Tahoma" w:hint="cs"/>
                <w:rtl/>
              </w:rPr>
              <w:t xml:space="preserve"> לדמיין איך זה ייראה ולדמיין את עצמך עושה את זה</w:t>
            </w:r>
          </w:p>
          <w:p w14:paraId="2BDF959A" w14:textId="776D8EBD" w:rsidR="00B24096" w:rsidRPr="00783866" w:rsidRDefault="009F0803" w:rsidP="00B24096">
            <w:pPr>
              <w:pStyle w:val="ae"/>
              <w:numPr>
                <w:ilvl w:val="0"/>
                <w:numId w:val="14"/>
              </w:numPr>
              <w:bidi/>
              <w:spacing w:after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לפני כיפור לשתות מהבוקר, בארוחה מפסקת חלבונים ו</w:t>
            </w:r>
            <w:bookmarkStart w:id="0" w:name="_GoBack"/>
            <w:bookmarkEnd w:id="0"/>
            <w:r>
              <w:rPr>
                <w:rFonts w:ascii="Tahoma" w:hAnsi="Tahoma" w:cs="Tahoma" w:hint="cs"/>
                <w:rtl/>
              </w:rPr>
              <w:t xml:space="preserve">פחמימה </w:t>
            </w:r>
            <w:r>
              <w:rPr>
                <w:rFonts w:ascii="Tahoma" w:hAnsi="Tahoma" w:cs="Tahoma"/>
                <w:rtl/>
              </w:rPr>
              <w:t>–</w:t>
            </w:r>
            <w:r>
              <w:rPr>
                <w:rFonts w:ascii="Tahoma" w:hAnsi="Tahoma" w:cs="Tahoma" w:hint="cs"/>
                <w:rtl/>
              </w:rPr>
              <w:t xml:space="preserve"> עדיף לא מתוק</w:t>
            </w:r>
          </w:p>
        </w:tc>
      </w:tr>
    </w:tbl>
    <w:p w14:paraId="13CB301E" w14:textId="414AB3F0" w:rsidR="002472A0" w:rsidRPr="00FD6564" w:rsidRDefault="002472A0" w:rsidP="003E5120">
      <w:pPr>
        <w:pStyle w:val="1"/>
        <w:bidi/>
        <w:spacing w:after="0"/>
        <w:rPr>
          <w:rFonts w:ascii="Tahoma" w:hAnsi="Tahoma" w:cs="Tahoma"/>
          <w:rtl/>
          <w:lang w:val="he-IL"/>
        </w:rPr>
      </w:pPr>
      <w:r>
        <w:rPr>
          <w:rFonts w:ascii="Tahoma" w:hAnsi="Tahoma" w:cs="Tahoma" w:hint="cs"/>
          <w:rtl/>
          <w:lang w:val="he-IL"/>
        </w:rPr>
        <w:t>הערות:</w:t>
      </w:r>
    </w:p>
    <w:tbl>
      <w:tblPr>
        <w:tblStyle w:val="a9"/>
        <w:bidiVisual/>
        <w:tblW w:w="9282" w:type="dxa"/>
        <w:tblLook w:val="04A0" w:firstRow="1" w:lastRow="0" w:firstColumn="1" w:lastColumn="0" w:noHBand="0" w:noVBand="1"/>
      </w:tblPr>
      <w:tblGrid>
        <w:gridCol w:w="9282"/>
      </w:tblGrid>
      <w:tr w:rsidR="002472A0" w:rsidRPr="00CB5FA9" w14:paraId="5EA1A1CC" w14:textId="77777777" w:rsidTr="002472A0">
        <w:trPr>
          <w:trHeight w:val="395"/>
        </w:trPr>
        <w:tc>
          <w:tcPr>
            <w:tcW w:w="9282" w:type="dxa"/>
          </w:tcPr>
          <w:p w14:paraId="7501BC4C" w14:textId="2DDDC37B" w:rsidR="00ED75EC" w:rsidRPr="00783866" w:rsidRDefault="00A7156C" w:rsidP="0075198E">
            <w:pPr>
              <w:pStyle w:val="ae"/>
              <w:bidi/>
              <w:spacing w:after="0"/>
              <w:ind w:left="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לדבר על אכילת דגים ומרקים</w:t>
            </w:r>
          </w:p>
        </w:tc>
      </w:tr>
    </w:tbl>
    <w:p w14:paraId="609BC9B1" w14:textId="77777777" w:rsidR="00BA618D" w:rsidRPr="002472A0" w:rsidRDefault="00BA618D" w:rsidP="00E30602">
      <w:pPr>
        <w:bidi/>
        <w:rPr>
          <w:rtl/>
        </w:rPr>
      </w:pPr>
    </w:p>
    <w:sectPr w:rsidR="00BA618D" w:rsidRPr="002472A0" w:rsidSect="00CC5CA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080" w:right="1440" w:bottom="1440" w:left="144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FAD95" w14:textId="77777777" w:rsidR="00042CA6" w:rsidRDefault="00042CA6">
      <w:r>
        <w:separator/>
      </w:r>
    </w:p>
  </w:endnote>
  <w:endnote w:type="continuationSeparator" w:id="0">
    <w:p w14:paraId="7A3E45CF" w14:textId="77777777" w:rsidR="00042CA6" w:rsidRDefault="0004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2AD0F" w14:textId="23317EC7" w:rsidR="008C27E6" w:rsidRDefault="00260130">
    <w:pPr>
      <w:pStyle w:val="aa"/>
    </w:pPr>
    <w:r>
      <w:rPr>
        <w:rtl/>
        <w:lang w:val="he-IL"/>
      </w:rPr>
      <w:t xml:space="preserve">עמוד </w:t>
    </w:r>
    <w:r w:rsidR="00CC5CA4">
      <w:fldChar w:fldCharType="begin"/>
    </w:r>
    <w:r>
      <w:instrText>PAGE</w:instrText>
    </w:r>
    <w:r w:rsidR="00CC5CA4">
      <w:fldChar w:fldCharType="separate"/>
    </w:r>
    <w:r w:rsidR="009F0803">
      <w:rPr>
        <w:noProof/>
      </w:rPr>
      <w:t>2</w:t>
    </w:r>
    <w:r w:rsidR="00CC5CA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2AD48" w14:textId="77777777" w:rsidR="008C27E6" w:rsidRDefault="008C27E6" w:rsidP="0042209A">
    <w:pPr>
      <w:pStyle w:val="aa"/>
      <w:pBdr>
        <w:top w:val="single" w:sz="4" w:space="0" w:color="BFBFBF" w:themeColor="background1" w:themeShade="BF"/>
      </w:pBdr>
      <w:bidi/>
      <w:rPr>
        <w:rFonts w:ascii="Tahoma" w:hAnsi="Tahoma" w:cs="Tahoma"/>
        <w:rtl/>
      </w:rPr>
    </w:pPr>
  </w:p>
  <w:p w14:paraId="1F7E708F" w14:textId="77777777" w:rsidR="00AE09BC" w:rsidRDefault="00AE09BC" w:rsidP="00AE09BC">
    <w:pPr>
      <w:pStyle w:val="aa"/>
      <w:pBdr>
        <w:top w:val="single" w:sz="4" w:space="0" w:color="BFBFBF" w:themeColor="background1" w:themeShade="BF"/>
      </w:pBdr>
      <w:bidi/>
      <w:rPr>
        <w:rFonts w:ascii="Tahoma" w:hAnsi="Tahoma" w:cs="Tahoma"/>
        <w:rtl/>
      </w:rPr>
    </w:pPr>
  </w:p>
  <w:p w14:paraId="50B0E9C7" w14:textId="77777777" w:rsidR="00AE09BC" w:rsidRDefault="00AE09BC" w:rsidP="00AE09BC">
    <w:pPr>
      <w:pStyle w:val="aa"/>
      <w:pBdr>
        <w:top w:val="single" w:sz="4" w:space="0" w:color="BFBFBF" w:themeColor="background1" w:themeShade="BF"/>
      </w:pBdr>
      <w:bidi/>
      <w:rPr>
        <w:rFonts w:ascii="Tahoma" w:hAnsi="Tahoma" w:cs="Tahoma"/>
        <w:rtl/>
      </w:rPr>
    </w:pPr>
  </w:p>
  <w:p w14:paraId="2E054A3D" w14:textId="77777777" w:rsidR="00AE09BC" w:rsidRPr="00CB5FA9" w:rsidRDefault="00AE09BC" w:rsidP="00AE09BC">
    <w:pPr>
      <w:pStyle w:val="aa"/>
      <w:pBdr>
        <w:top w:val="single" w:sz="4" w:space="0" w:color="BFBFBF" w:themeColor="background1" w:themeShade="BF"/>
      </w:pBdr>
      <w:bidi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C1ABD" w14:textId="77777777" w:rsidR="00042CA6" w:rsidRDefault="00042CA6">
      <w:r>
        <w:separator/>
      </w:r>
    </w:p>
  </w:footnote>
  <w:footnote w:type="continuationSeparator" w:id="0">
    <w:p w14:paraId="36B89E12" w14:textId="77777777" w:rsidR="00042CA6" w:rsidRDefault="00042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42D1B" w14:textId="77777777" w:rsidR="00E87AE5" w:rsidRDefault="00E87AE5">
    <w:pPr>
      <w:pStyle w:val="af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B438E9C" wp14:editId="59C2D382">
          <wp:simplePos x="0" y="0"/>
          <wp:positionH relativeFrom="page">
            <wp:align>left</wp:align>
          </wp:positionH>
          <wp:positionV relativeFrom="paragraph">
            <wp:posOffset>-425450</wp:posOffset>
          </wp:positionV>
          <wp:extent cx="7743190" cy="10267950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190" cy="10267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A13CB" w14:textId="77777777" w:rsidR="001F04BF" w:rsidRDefault="00885CA9" w:rsidP="00885CA9">
    <w:pPr>
      <w:pStyle w:val="af0"/>
      <w:tabs>
        <w:tab w:val="clear" w:pos="4680"/>
        <w:tab w:val="clear" w:pos="9360"/>
        <w:tab w:val="left" w:pos="199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238FE17" wp14:editId="7F78865A">
          <wp:simplePos x="0" y="0"/>
          <wp:positionH relativeFrom="page">
            <wp:align>right</wp:align>
          </wp:positionH>
          <wp:positionV relativeFrom="paragraph">
            <wp:posOffset>-647700</wp:posOffset>
          </wp:positionV>
          <wp:extent cx="7743190" cy="10267950"/>
          <wp:effectExtent l="0" t="0" r="0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190" cy="10267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14:paraId="5EB61D13" w14:textId="77777777" w:rsidR="001F04BF" w:rsidRDefault="001F04B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8117E"/>
    <w:multiLevelType w:val="hybridMultilevel"/>
    <w:tmpl w:val="9686116C"/>
    <w:lvl w:ilvl="0" w:tplc="FFFFFFF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181B7548"/>
    <w:multiLevelType w:val="hybridMultilevel"/>
    <w:tmpl w:val="D4042C9A"/>
    <w:lvl w:ilvl="0" w:tplc="ED7EB65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BE441F6"/>
    <w:multiLevelType w:val="hybridMultilevel"/>
    <w:tmpl w:val="93BC00CA"/>
    <w:lvl w:ilvl="0" w:tplc="5E2E8F5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207D1C2A"/>
    <w:multiLevelType w:val="hybridMultilevel"/>
    <w:tmpl w:val="463E1206"/>
    <w:lvl w:ilvl="0" w:tplc="0B68109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23273F75"/>
    <w:multiLevelType w:val="hybridMultilevel"/>
    <w:tmpl w:val="504E1778"/>
    <w:lvl w:ilvl="0" w:tplc="5EB016A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249F11CB"/>
    <w:multiLevelType w:val="hybridMultilevel"/>
    <w:tmpl w:val="837C8DD4"/>
    <w:lvl w:ilvl="0" w:tplc="74A448A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47583"/>
    <w:multiLevelType w:val="hybridMultilevel"/>
    <w:tmpl w:val="DF2A0C06"/>
    <w:lvl w:ilvl="0" w:tplc="600651E2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05F49"/>
    <w:multiLevelType w:val="hybridMultilevel"/>
    <w:tmpl w:val="3A32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820EE"/>
    <w:multiLevelType w:val="hybridMultilevel"/>
    <w:tmpl w:val="5FF229C4"/>
    <w:lvl w:ilvl="0" w:tplc="8B7C9E6E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66384DBC"/>
    <w:multiLevelType w:val="hybridMultilevel"/>
    <w:tmpl w:val="8C30B48A"/>
    <w:lvl w:ilvl="0" w:tplc="7D744D9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6F637182"/>
    <w:multiLevelType w:val="hybridMultilevel"/>
    <w:tmpl w:val="D90AD5B6"/>
    <w:lvl w:ilvl="0" w:tplc="952085B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732C277F"/>
    <w:multiLevelType w:val="hybridMultilevel"/>
    <w:tmpl w:val="9686116C"/>
    <w:lvl w:ilvl="0" w:tplc="164A547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7A7410AA"/>
    <w:multiLevelType w:val="hybridMultilevel"/>
    <w:tmpl w:val="5BA67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65CD8"/>
    <w:multiLevelType w:val="hybridMultilevel"/>
    <w:tmpl w:val="63006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11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83"/>
    <w:rsid w:val="00001341"/>
    <w:rsid w:val="000056C3"/>
    <w:rsid w:val="00015378"/>
    <w:rsid w:val="00023CE9"/>
    <w:rsid w:val="00026AD4"/>
    <w:rsid w:val="0003132F"/>
    <w:rsid w:val="00040578"/>
    <w:rsid w:val="00042CA6"/>
    <w:rsid w:val="0004673B"/>
    <w:rsid w:val="00050D2B"/>
    <w:rsid w:val="00053D36"/>
    <w:rsid w:val="00056D9B"/>
    <w:rsid w:val="00056FF7"/>
    <w:rsid w:val="000616FD"/>
    <w:rsid w:val="0006632D"/>
    <w:rsid w:val="000669C0"/>
    <w:rsid w:val="000728AE"/>
    <w:rsid w:val="00096214"/>
    <w:rsid w:val="000A4799"/>
    <w:rsid w:val="000B3B32"/>
    <w:rsid w:val="000C0993"/>
    <w:rsid w:val="000E1B22"/>
    <w:rsid w:val="000E7EDC"/>
    <w:rsid w:val="001003A7"/>
    <w:rsid w:val="00100B1A"/>
    <w:rsid w:val="00100EC3"/>
    <w:rsid w:val="00101C08"/>
    <w:rsid w:val="00102DB3"/>
    <w:rsid w:val="00112360"/>
    <w:rsid w:val="00112FC3"/>
    <w:rsid w:val="00114C63"/>
    <w:rsid w:val="00116F32"/>
    <w:rsid w:val="00125AA2"/>
    <w:rsid w:val="00131A01"/>
    <w:rsid w:val="001344D4"/>
    <w:rsid w:val="001418AC"/>
    <w:rsid w:val="00141A7C"/>
    <w:rsid w:val="00145C8B"/>
    <w:rsid w:val="0014618C"/>
    <w:rsid w:val="00151372"/>
    <w:rsid w:val="001564B7"/>
    <w:rsid w:val="00157F1B"/>
    <w:rsid w:val="0016072F"/>
    <w:rsid w:val="00173EFC"/>
    <w:rsid w:val="001924D6"/>
    <w:rsid w:val="001B1F37"/>
    <w:rsid w:val="001B6F0E"/>
    <w:rsid w:val="001D1085"/>
    <w:rsid w:val="001D5E9D"/>
    <w:rsid w:val="001D7DA9"/>
    <w:rsid w:val="001E24FA"/>
    <w:rsid w:val="001F04BF"/>
    <w:rsid w:val="001F35FC"/>
    <w:rsid w:val="00204862"/>
    <w:rsid w:val="002205D4"/>
    <w:rsid w:val="00222203"/>
    <w:rsid w:val="0022251D"/>
    <w:rsid w:val="00226BFB"/>
    <w:rsid w:val="0023178F"/>
    <w:rsid w:val="00234C82"/>
    <w:rsid w:val="00241749"/>
    <w:rsid w:val="00245096"/>
    <w:rsid w:val="00245342"/>
    <w:rsid w:val="00245CEA"/>
    <w:rsid w:val="002472A0"/>
    <w:rsid w:val="00260130"/>
    <w:rsid w:val="002752D3"/>
    <w:rsid w:val="0027791D"/>
    <w:rsid w:val="00282EA6"/>
    <w:rsid w:val="00282FFE"/>
    <w:rsid w:val="0028725B"/>
    <w:rsid w:val="00291587"/>
    <w:rsid w:val="00292717"/>
    <w:rsid w:val="0029653B"/>
    <w:rsid w:val="002A54FC"/>
    <w:rsid w:val="002B04A0"/>
    <w:rsid w:val="002B1500"/>
    <w:rsid w:val="002B376B"/>
    <w:rsid w:val="002B654B"/>
    <w:rsid w:val="002B690A"/>
    <w:rsid w:val="002C1351"/>
    <w:rsid w:val="002C5BA8"/>
    <w:rsid w:val="002E46E4"/>
    <w:rsid w:val="002F55A8"/>
    <w:rsid w:val="003008AC"/>
    <w:rsid w:val="003032B1"/>
    <w:rsid w:val="0030348B"/>
    <w:rsid w:val="00311721"/>
    <w:rsid w:val="00322F6D"/>
    <w:rsid w:val="003319F6"/>
    <w:rsid w:val="00340A59"/>
    <w:rsid w:val="003449A2"/>
    <w:rsid w:val="003452DC"/>
    <w:rsid w:val="0035480F"/>
    <w:rsid w:val="003649D9"/>
    <w:rsid w:val="00370248"/>
    <w:rsid w:val="00376349"/>
    <w:rsid w:val="003849B4"/>
    <w:rsid w:val="003A298E"/>
    <w:rsid w:val="003B3D3D"/>
    <w:rsid w:val="003C4D47"/>
    <w:rsid w:val="003C56B6"/>
    <w:rsid w:val="003C5E65"/>
    <w:rsid w:val="003D016B"/>
    <w:rsid w:val="003D1121"/>
    <w:rsid w:val="003D27C9"/>
    <w:rsid w:val="003D4D40"/>
    <w:rsid w:val="003E5120"/>
    <w:rsid w:val="003F15FB"/>
    <w:rsid w:val="003F2F2E"/>
    <w:rsid w:val="004036E4"/>
    <w:rsid w:val="00412F8B"/>
    <w:rsid w:val="00414AA0"/>
    <w:rsid w:val="00420A66"/>
    <w:rsid w:val="0042209A"/>
    <w:rsid w:val="00431734"/>
    <w:rsid w:val="0044404B"/>
    <w:rsid w:val="00446FBB"/>
    <w:rsid w:val="00453781"/>
    <w:rsid w:val="00471A06"/>
    <w:rsid w:val="00481E00"/>
    <w:rsid w:val="00487209"/>
    <w:rsid w:val="00490671"/>
    <w:rsid w:val="00494B9A"/>
    <w:rsid w:val="00497A02"/>
    <w:rsid w:val="004A6F1E"/>
    <w:rsid w:val="004C53AF"/>
    <w:rsid w:val="004D3BDB"/>
    <w:rsid w:val="004D7709"/>
    <w:rsid w:val="004E64BD"/>
    <w:rsid w:val="004E75EC"/>
    <w:rsid w:val="004E7EEA"/>
    <w:rsid w:val="004F2D8A"/>
    <w:rsid w:val="00501B47"/>
    <w:rsid w:val="00501E7B"/>
    <w:rsid w:val="0050714A"/>
    <w:rsid w:val="00514767"/>
    <w:rsid w:val="005213C3"/>
    <w:rsid w:val="00527E1F"/>
    <w:rsid w:val="005314FE"/>
    <w:rsid w:val="00531AC8"/>
    <w:rsid w:val="00541530"/>
    <w:rsid w:val="00547F04"/>
    <w:rsid w:val="00551212"/>
    <w:rsid w:val="00555156"/>
    <w:rsid w:val="00556D06"/>
    <w:rsid w:val="00561C2C"/>
    <w:rsid w:val="00562330"/>
    <w:rsid w:val="00562C39"/>
    <w:rsid w:val="00565D35"/>
    <w:rsid w:val="0057502D"/>
    <w:rsid w:val="00583CE4"/>
    <w:rsid w:val="00593AB5"/>
    <w:rsid w:val="005A7A4D"/>
    <w:rsid w:val="005B29A0"/>
    <w:rsid w:val="005B51D8"/>
    <w:rsid w:val="005D7117"/>
    <w:rsid w:val="005E4D8E"/>
    <w:rsid w:val="005F1A2C"/>
    <w:rsid w:val="00613834"/>
    <w:rsid w:val="0061583E"/>
    <w:rsid w:val="006278EC"/>
    <w:rsid w:val="0063056A"/>
    <w:rsid w:val="00641DCD"/>
    <w:rsid w:val="006613DF"/>
    <w:rsid w:val="00663509"/>
    <w:rsid w:val="00663596"/>
    <w:rsid w:val="006724D7"/>
    <w:rsid w:val="00681EFF"/>
    <w:rsid w:val="00684B56"/>
    <w:rsid w:val="00690BC2"/>
    <w:rsid w:val="00695BBE"/>
    <w:rsid w:val="006A65F4"/>
    <w:rsid w:val="006B1EE4"/>
    <w:rsid w:val="006B5DD4"/>
    <w:rsid w:val="006C06A7"/>
    <w:rsid w:val="006C0AB4"/>
    <w:rsid w:val="006D0494"/>
    <w:rsid w:val="006D19CE"/>
    <w:rsid w:val="006E1C4E"/>
    <w:rsid w:val="006E2E3F"/>
    <w:rsid w:val="006E7462"/>
    <w:rsid w:val="006F6572"/>
    <w:rsid w:val="007030AA"/>
    <w:rsid w:val="0071134A"/>
    <w:rsid w:val="00712FCA"/>
    <w:rsid w:val="00721B9F"/>
    <w:rsid w:val="00726012"/>
    <w:rsid w:val="00734D4D"/>
    <w:rsid w:val="007356ED"/>
    <w:rsid w:val="00737C1A"/>
    <w:rsid w:val="0075198E"/>
    <w:rsid w:val="00766F3F"/>
    <w:rsid w:val="00773B0B"/>
    <w:rsid w:val="007820ED"/>
    <w:rsid w:val="007836C2"/>
    <w:rsid w:val="00783866"/>
    <w:rsid w:val="00785589"/>
    <w:rsid w:val="00786E88"/>
    <w:rsid w:val="007D273D"/>
    <w:rsid w:val="007E57C9"/>
    <w:rsid w:val="007E6C47"/>
    <w:rsid w:val="00805C93"/>
    <w:rsid w:val="008131D1"/>
    <w:rsid w:val="0082524A"/>
    <w:rsid w:val="008352C5"/>
    <w:rsid w:val="008437A5"/>
    <w:rsid w:val="00851D5B"/>
    <w:rsid w:val="00856E82"/>
    <w:rsid w:val="00856EBD"/>
    <w:rsid w:val="00857B37"/>
    <w:rsid w:val="00862D3A"/>
    <w:rsid w:val="00863F24"/>
    <w:rsid w:val="00864A18"/>
    <w:rsid w:val="00871AE8"/>
    <w:rsid w:val="00881D67"/>
    <w:rsid w:val="00885CA9"/>
    <w:rsid w:val="00896138"/>
    <w:rsid w:val="008A1426"/>
    <w:rsid w:val="008A597F"/>
    <w:rsid w:val="008B00F7"/>
    <w:rsid w:val="008C27E6"/>
    <w:rsid w:val="008D12CB"/>
    <w:rsid w:val="008D197E"/>
    <w:rsid w:val="008D21CC"/>
    <w:rsid w:val="008E42AA"/>
    <w:rsid w:val="008E4B29"/>
    <w:rsid w:val="00902A97"/>
    <w:rsid w:val="0091579F"/>
    <w:rsid w:val="009223D5"/>
    <w:rsid w:val="00934E7D"/>
    <w:rsid w:val="00934FED"/>
    <w:rsid w:val="00942249"/>
    <w:rsid w:val="00950368"/>
    <w:rsid w:val="00956FD1"/>
    <w:rsid w:val="009630CD"/>
    <w:rsid w:val="00964F85"/>
    <w:rsid w:val="00971E7F"/>
    <w:rsid w:val="00972C02"/>
    <w:rsid w:val="009B3741"/>
    <w:rsid w:val="009C0360"/>
    <w:rsid w:val="009C7CA0"/>
    <w:rsid w:val="009D1157"/>
    <w:rsid w:val="009E20EA"/>
    <w:rsid w:val="009E7315"/>
    <w:rsid w:val="009F0803"/>
    <w:rsid w:val="009F37F5"/>
    <w:rsid w:val="009F589F"/>
    <w:rsid w:val="00A010E3"/>
    <w:rsid w:val="00A0135F"/>
    <w:rsid w:val="00A04CEF"/>
    <w:rsid w:val="00A169BF"/>
    <w:rsid w:val="00A16D64"/>
    <w:rsid w:val="00A250E8"/>
    <w:rsid w:val="00A30CF3"/>
    <w:rsid w:val="00A32447"/>
    <w:rsid w:val="00A325A5"/>
    <w:rsid w:val="00A36AAB"/>
    <w:rsid w:val="00A3727D"/>
    <w:rsid w:val="00A4769B"/>
    <w:rsid w:val="00A61D50"/>
    <w:rsid w:val="00A62D27"/>
    <w:rsid w:val="00A64F9A"/>
    <w:rsid w:val="00A7156C"/>
    <w:rsid w:val="00A82117"/>
    <w:rsid w:val="00A83958"/>
    <w:rsid w:val="00A84D5F"/>
    <w:rsid w:val="00A87889"/>
    <w:rsid w:val="00AB52F0"/>
    <w:rsid w:val="00AC3168"/>
    <w:rsid w:val="00AC3223"/>
    <w:rsid w:val="00AD47B0"/>
    <w:rsid w:val="00AE087A"/>
    <w:rsid w:val="00AE09BC"/>
    <w:rsid w:val="00AE2D00"/>
    <w:rsid w:val="00B13B2D"/>
    <w:rsid w:val="00B24096"/>
    <w:rsid w:val="00B265EF"/>
    <w:rsid w:val="00B44191"/>
    <w:rsid w:val="00B56C47"/>
    <w:rsid w:val="00B65C22"/>
    <w:rsid w:val="00B779E1"/>
    <w:rsid w:val="00B84F2A"/>
    <w:rsid w:val="00B859B3"/>
    <w:rsid w:val="00B94483"/>
    <w:rsid w:val="00BA06A7"/>
    <w:rsid w:val="00BA0C50"/>
    <w:rsid w:val="00BA618D"/>
    <w:rsid w:val="00BB2A77"/>
    <w:rsid w:val="00BC4890"/>
    <w:rsid w:val="00BC60A7"/>
    <w:rsid w:val="00BC6B0D"/>
    <w:rsid w:val="00BD2343"/>
    <w:rsid w:val="00BE555E"/>
    <w:rsid w:val="00BF262B"/>
    <w:rsid w:val="00BF2784"/>
    <w:rsid w:val="00BF3880"/>
    <w:rsid w:val="00BF536F"/>
    <w:rsid w:val="00C05CE3"/>
    <w:rsid w:val="00C10677"/>
    <w:rsid w:val="00C11D9B"/>
    <w:rsid w:val="00C15D29"/>
    <w:rsid w:val="00C26617"/>
    <w:rsid w:val="00C3761A"/>
    <w:rsid w:val="00C37C06"/>
    <w:rsid w:val="00C50CBD"/>
    <w:rsid w:val="00C77F62"/>
    <w:rsid w:val="00C930BE"/>
    <w:rsid w:val="00CA20A0"/>
    <w:rsid w:val="00CA2BC6"/>
    <w:rsid w:val="00CB1B97"/>
    <w:rsid w:val="00CB31B2"/>
    <w:rsid w:val="00CB5FA9"/>
    <w:rsid w:val="00CC1D09"/>
    <w:rsid w:val="00CC5534"/>
    <w:rsid w:val="00CC5CA4"/>
    <w:rsid w:val="00CD06FB"/>
    <w:rsid w:val="00CD3A4F"/>
    <w:rsid w:val="00CD463C"/>
    <w:rsid w:val="00CE087B"/>
    <w:rsid w:val="00CE0A99"/>
    <w:rsid w:val="00CE5022"/>
    <w:rsid w:val="00D075E6"/>
    <w:rsid w:val="00D10ADF"/>
    <w:rsid w:val="00D21A8E"/>
    <w:rsid w:val="00D2315D"/>
    <w:rsid w:val="00D24F08"/>
    <w:rsid w:val="00D310BC"/>
    <w:rsid w:val="00D32169"/>
    <w:rsid w:val="00D33B62"/>
    <w:rsid w:val="00D5349E"/>
    <w:rsid w:val="00D56F0F"/>
    <w:rsid w:val="00D60397"/>
    <w:rsid w:val="00D72CA3"/>
    <w:rsid w:val="00D735A7"/>
    <w:rsid w:val="00D80AB5"/>
    <w:rsid w:val="00D844BF"/>
    <w:rsid w:val="00DB1176"/>
    <w:rsid w:val="00DC3055"/>
    <w:rsid w:val="00DF1F83"/>
    <w:rsid w:val="00DF26F6"/>
    <w:rsid w:val="00E02656"/>
    <w:rsid w:val="00E02B30"/>
    <w:rsid w:val="00E107FF"/>
    <w:rsid w:val="00E13C07"/>
    <w:rsid w:val="00E24AA2"/>
    <w:rsid w:val="00E27B2F"/>
    <w:rsid w:val="00E30602"/>
    <w:rsid w:val="00E465FB"/>
    <w:rsid w:val="00E47C96"/>
    <w:rsid w:val="00E515B8"/>
    <w:rsid w:val="00E56B1F"/>
    <w:rsid w:val="00E57CE6"/>
    <w:rsid w:val="00E7373A"/>
    <w:rsid w:val="00E73E13"/>
    <w:rsid w:val="00E7445B"/>
    <w:rsid w:val="00E747A2"/>
    <w:rsid w:val="00E760B7"/>
    <w:rsid w:val="00E805B6"/>
    <w:rsid w:val="00E87AE5"/>
    <w:rsid w:val="00E87E33"/>
    <w:rsid w:val="00EA0F18"/>
    <w:rsid w:val="00EA659E"/>
    <w:rsid w:val="00EA694E"/>
    <w:rsid w:val="00EA769F"/>
    <w:rsid w:val="00EA7AEF"/>
    <w:rsid w:val="00EB0669"/>
    <w:rsid w:val="00EC0E1B"/>
    <w:rsid w:val="00EC3BDD"/>
    <w:rsid w:val="00EC762A"/>
    <w:rsid w:val="00ED75EC"/>
    <w:rsid w:val="00ED7F03"/>
    <w:rsid w:val="00EF4F65"/>
    <w:rsid w:val="00F01011"/>
    <w:rsid w:val="00F05FFB"/>
    <w:rsid w:val="00F07EC7"/>
    <w:rsid w:val="00F277FC"/>
    <w:rsid w:val="00F347D9"/>
    <w:rsid w:val="00F35B53"/>
    <w:rsid w:val="00F62C3E"/>
    <w:rsid w:val="00F63541"/>
    <w:rsid w:val="00F6663F"/>
    <w:rsid w:val="00F66E78"/>
    <w:rsid w:val="00F75CA5"/>
    <w:rsid w:val="00F80922"/>
    <w:rsid w:val="00F95BAC"/>
    <w:rsid w:val="00FA5ED7"/>
    <w:rsid w:val="00FB3592"/>
    <w:rsid w:val="00FC066E"/>
    <w:rsid w:val="00FC092A"/>
    <w:rsid w:val="00FD6564"/>
    <w:rsid w:val="00F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E568"/>
  <w15:docId w15:val="{25003295-72F6-4C7E-8CF0-65219234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en-US" w:bidi="he-IL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A18"/>
    <w:pPr>
      <w:spacing w:before="200"/>
    </w:pPr>
  </w:style>
  <w:style w:type="paragraph" w:styleId="1">
    <w:name w:val="heading 1"/>
    <w:basedOn w:val="a"/>
    <w:next w:val="a"/>
    <w:link w:val="10"/>
    <w:qFormat/>
    <w:rsid w:val="00CC5CA4"/>
    <w:pPr>
      <w:keepNext/>
      <w:keepLines/>
      <w:spacing w:before="480" w:after="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5CA4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6E6E6E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5CA4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5CA4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5CA4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"/>
    <w:basedOn w:val="a"/>
    <w:next w:val="a"/>
    <w:link w:val="a4"/>
    <w:uiPriority w:val="1"/>
    <w:unhideWhenUsed/>
    <w:qFormat/>
    <w:rsid w:val="00CC5CA4"/>
    <w:pPr>
      <w:pBdr>
        <w:bottom w:val="single" w:sz="4" w:space="6" w:color="BFBFBF" w:themeColor="background1" w:themeShade="BF"/>
      </w:pBdr>
      <w:spacing w:before="0" w:after="480" w:line="240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24"/>
      <w:szCs w:val="24"/>
    </w:rPr>
  </w:style>
  <w:style w:type="character" w:customStyle="1" w:styleId="a4">
    <w:name w:val="תו כותרת"/>
    <w:basedOn w:val="a0"/>
    <w:link w:val="a3"/>
    <w:uiPriority w:val="1"/>
    <w:rsid w:val="00CC5CA4"/>
    <w:rPr>
      <w:rFonts w:asciiTheme="majorHAnsi" w:eastAsiaTheme="majorEastAsia" w:hAnsiTheme="majorHAnsi" w:cstheme="majorBidi"/>
      <w:b/>
      <w:caps/>
      <w:color w:val="000000" w:themeColor="text1"/>
      <w:kern w:val="28"/>
      <w:sz w:val="24"/>
      <w:szCs w:val="24"/>
    </w:rPr>
  </w:style>
  <w:style w:type="table" w:customStyle="1" w:styleId="11">
    <w:name w:val="רשת טבלה1"/>
    <w:basedOn w:val="a1"/>
    <w:uiPriority w:val="59"/>
    <w:rsid w:val="00CC5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פרטי הטופס"/>
    <w:basedOn w:val="a"/>
    <w:uiPriority w:val="1"/>
    <w:qFormat/>
    <w:rsid w:val="00CC5CA4"/>
    <w:pPr>
      <w:spacing w:before="0" w:after="100"/>
    </w:pPr>
    <w:rPr>
      <w:color w:val="000000" w:themeColor="text1"/>
      <w:sz w:val="34"/>
      <w:szCs w:val="34"/>
    </w:rPr>
  </w:style>
  <w:style w:type="paragraph" w:customStyle="1" w:styleId="a6">
    <w:name w:val="פרטי קשר"/>
    <w:basedOn w:val="a"/>
    <w:uiPriority w:val="1"/>
    <w:qFormat/>
    <w:rsid w:val="00CC5CA4"/>
    <w:pPr>
      <w:spacing w:before="0" w:after="40"/>
    </w:pPr>
    <w:rPr>
      <w:sz w:val="16"/>
    </w:rPr>
  </w:style>
  <w:style w:type="character" w:styleId="a7">
    <w:name w:val="Placeholder Text"/>
    <w:basedOn w:val="a0"/>
    <w:uiPriority w:val="99"/>
    <w:semiHidden/>
    <w:rsid w:val="00CC5CA4"/>
    <w:rPr>
      <w:color w:val="808080"/>
    </w:rPr>
  </w:style>
  <w:style w:type="character" w:styleId="a8">
    <w:name w:val="Emphasis"/>
    <w:basedOn w:val="a0"/>
    <w:uiPriority w:val="20"/>
    <w:qFormat/>
    <w:rsid w:val="00CC5CA4"/>
    <w:rPr>
      <w:i/>
      <w:iCs/>
      <w:u w:val="single"/>
    </w:rPr>
  </w:style>
  <w:style w:type="table" w:customStyle="1" w:styleId="a9">
    <w:name w:val="טבלה במכתב לגבי טיול"/>
    <w:basedOn w:val="a1"/>
    <w:uiPriority w:val="99"/>
    <w:rsid w:val="00CC5CA4"/>
    <w:pPr>
      <w:spacing w:after="0" w:line="240" w:lineRule="auto"/>
    </w:pPr>
    <w:tblPr>
      <w:tblBorders>
        <w:insideH w:val="single" w:sz="1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</w:style>
  <w:style w:type="character" w:customStyle="1" w:styleId="20">
    <w:name w:val="כותרת 2 תו"/>
    <w:basedOn w:val="a0"/>
    <w:link w:val="2"/>
    <w:uiPriority w:val="9"/>
    <w:semiHidden/>
    <w:rsid w:val="00CC5CA4"/>
    <w:rPr>
      <w:rFonts w:asciiTheme="majorHAnsi" w:eastAsiaTheme="majorEastAsia" w:hAnsiTheme="majorHAnsi" w:cstheme="majorBidi"/>
      <w:b/>
      <w:bCs/>
      <w:color w:val="6E6E6E" w:themeColor="accent1" w:themeShade="80"/>
      <w:sz w:val="26"/>
      <w:szCs w:val="26"/>
    </w:rPr>
  </w:style>
  <w:style w:type="paragraph" w:styleId="aa">
    <w:name w:val="footer"/>
    <w:basedOn w:val="a"/>
    <w:link w:val="ab"/>
    <w:uiPriority w:val="99"/>
    <w:unhideWhenUsed/>
    <w:qFormat/>
    <w:rsid w:val="00CC5CA4"/>
    <w:pPr>
      <w:pBdr>
        <w:top w:val="single" w:sz="4" w:space="6" w:color="BFBFBF" w:themeColor="background1" w:themeShade="BF"/>
      </w:pBdr>
      <w:tabs>
        <w:tab w:val="center" w:pos="4680"/>
        <w:tab w:val="right" w:pos="9360"/>
      </w:tabs>
      <w:spacing w:before="0" w:after="0" w:line="240" w:lineRule="auto"/>
    </w:pPr>
    <w:rPr>
      <w:color w:val="000000" w:themeColor="text1"/>
    </w:rPr>
  </w:style>
  <w:style w:type="character" w:customStyle="1" w:styleId="ab">
    <w:name w:val="כותרת תחתונה תו"/>
    <w:basedOn w:val="a0"/>
    <w:link w:val="aa"/>
    <w:uiPriority w:val="99"/>
    <w:rsid w:val="00CC5CA4"/>
    <w:rPr>
      <w:color w:val="000000" w:themeColor="text1"/>
      <w:szCs w:val="16"/>
    </w:rPr>
  </w:style>
  <w:style w:type="character" w:customStyle="1" w:styleId="10">
    <w:name w:val="כותרת 1 תו"/>
    <w:basedOn w:val="a0"/>
    <w:link w:val="1"/>
    <w:rsid w:val="00CC5CA4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customStyle="1" w:styleId="ac">
    <w:name w:val="כותרת טופס"/>
    <w:basedOn w:val="a"/>
    <w:link w:val="ad"/>
    <w:uiPriority w:val="1"/>
    <w:qFormat/>
    <w:rsid w:val="00CC5CA4"/>
    <w:rPr>
      <w:color w:val="7F7F7F" w:themeColor="text1" w:themeTint="80"/>
      <w:sz w:val="20"/>
    </w:rPr>
  </w:style>
  <w:style w:type="paragraph" w:customStyle="1" w:styleId="ae">
    <w:name w:val="טקסט טבלה"/>
    <w:basedOn w:val="a"/>
    <w:uiPriority w:val="1"/>
    <w:qFormat/>
    <w:rsid w:val="00CC5CA4"/>
    <w:pPr>
      <w:spacing w:before="120" w:after="120"/>
      <w:ind w:left="144"/>
    </w:pPr>
  </w:style>
  <w:style w:type="character" w:customStyle="1" w:styleId="ad">
    <w:name w:val="תו כותרת טופס"/>
    <w:basedOn w:val="a0"/>
    <w:link w:val="ac"/>
    <w:uiPriority w:val="1"/>
    <w:rsid w:val="00CC5CA4"/>
    <w:rPr>
      <w:color w:val="7F7F7F" w:themeColor="text1" w:themeTint="80"/>
      <w:sz w:val="20"/>
      <w:szCs w:val="16"/>
    </w:rPr>
  </w:style>
  <w:style w:type="paragraph" w:customStyle="1" w:styleId="af">
    <w:name w:val="כותרת טבלה"/>
    <w:basedOn w:val="a"/>
    <w:uiPriority w:val="1"/>
    <w:qFormat/>
    <w:rsid w:val="00CC5CA4"/>
    <w:pPr>
      <w:spacing w:before="120" w:after="120"/>
      <w:jc w:val="center"/>
    </w:pPr>
    <w:rPr>
      <w:b/>
      <w:sz w:val="22"/>
    </w:rPr>
  </w:style>
  <w:style w:type="character" w:customStyle="1" w:styleId="30">
    <w:name w:val="כותרת 3 תו"/>
    <w:basedOn w:val="a0"/>
    <w:link w:val="3"/>
    <w:uiPriority w:val="9"/>
    <w:semiHidden/>
    <w:rsid w:val="00CC5CA4"/>
    <w:rPr>
      <w:rFonts w:asciiTheme="majorHAnsi" w:eastAsiaTheme="majorEastAsia" w:hAnsiTheme="majorHAnsi" w:cstheme="majorBidi"/>
      <w:b/>
      <w:bCs/>
      <w:color w:val="6E6E6E" w:themeColor="accent1" w:themeShade="80"/>
      <w:szCs w:val="16"/>
    </w:rPr>
  </w:style>
  <w:style w:type="character" w:customStyle="1" w:styleId="40">
    <w:name w:val="כותרת 4 תו"/>
    <w:basedOn w:val="a0"/>
    <w:link w:val="4"/>
    <w:uiPriority w:val="9"/>
    <w:semiHidden/>
    <w:rsid w:val="00CC5CA4"/>
    <w:rPr>
      <w:rFonts w:asciiTheme="majorHAnsi" w:eastAsiaTheme="majorEastAsia" w:hAnsiTheme="majorHAnsi" w:cstheme="majorBidi"/>
      <w:b/>
      <w:bCs/>
      <w:i/>
      <w:iCs/>
      <w:color w:val="6E6E6E" w:themeColor="accent1" w:themeShade="80"/>
      <w:szCs w:val="16"/>
    </w:rPr>
  </w:style>
  <w:style w:type="character" w:customStyle="1" w:styleId="50">
    <w:name w:val="כותרת 5 תו"/>
    <w:basedOn w:val="a0"/>
    <w:link w:val="5"/>
    <w:uiPriority w:val="9"/>
    <w:semiHidden/>
    <w:rsid w:val="00CC5CA4"/>
    <w:rPr>
      <w:rFonts w:asciiTheme="majorHAnsi" w:eastAsiaTheme="majorEastAsia" w:hAnsiTheme="majorHAnsi" w:cstheme="majorBidi"/>
      <w:color w:val="6E6E6E" w:themeColor="accent1" w:themeShade="7F"/>
      <w:szCs w:val="16"/>
    </w:rPr>
  </w:style>
  <w:style w:type="paragraph" w:styleId="af0">
    <w:name w:val="header"/>
    <w:basedOn w:val="a"/>
    <w:link w:val="af1"/>
    <w:uiPriority w:val="99"/>
    <w:unhideWhenUsed/>
    <w:rsid w:val="00CC5C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1">
    <w:name w:val="כותרת עליונה תו"/>
    <w:basedOn w:val="a0"/>
    <w:link w:val="af0"/>
    <w:uiPriority w:val="99"/>
    <w:rsid w:val="00CC5CA4"/>
    <w:rPr>
      <w:szCs w:val="16"/>
    </w:rPr>
  </w:style>
  <w:style w:type="character" w:styleId="af2">
    <w:name w:val="annotation reference"/>
    <w:basedOn w:val="a0"/>
    <w:uiPriority w:val="99"/>
    <w:semiHidden/>
    <w:unhideWhenUsed/>
    <w:rsid w:val="00864A1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864A18"/>
    <w:pPr>
      <w:spacing w:line="240" w:lineRule="auto"/>
    </w:pPr>
    <w:rPr>
      <w:sz w:val="20"/>
      <w:szCs w:val="20"/>
    </w:rPr>
  </w:style>
  <w:style w:type="character" w:customStyle="1" w:styleId="af4">
    <w:name w:val="טקסט הערה תו"/>
    <w:basedOn w:val="a0"/>
    <w:link w:val="af3"/>
    <w:uiPriority w:val="99"/>
    <w:semiHidden/>
    <w:rsid w:val="00864A1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64A18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864A18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864A18"/>
    <w:pPr>
      <w:spacing w:before="0" w:after="0" w:line="240" w:lineRule="auto"/>
    </w:pPr>
    <w:rPr>
      <w:rFonts w:ascii="Tahoma" w:hAnsi="Tahoma" w:cs="Tahoma"/>
    </w:rPr>
  </w:style>
  <w:style w:type="character" w:customStyle="1" w:styleId="af8">
    <w:name w:val="טקסט בלונים תו"/>
    <w:basedOn w:val="a0"/>
    <w:link w:val="af7"/>
    <w:uiPriority w:val="99"/>
    <w:semiHidden/>
    <w:rsid w:val="00864A18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.Wende\AppData\Roaming\Microsoft\Templates\&#1496;&#1493;&#1508;&#1505;%20&#1488;&#1497;&#1513;&#1493;&#1512;%20&#1497;&#1510;&#1497;&#1488;&#1492;%20&#1500;&#1496;&#1497;&#1493;&#1500;%20(&#1495;&#1496;&#1497;&#1489;&#1514;%20&#1489;&#1497;&#1504;&#1497;&#1497;&#1501;%20&#1493;&#1514;&#1497;&#1499;&#1493;&#1503;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‏ 2016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42A71C-B623-4EBF-BB44-1E61CF22D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C945E-80C1-4798-B932-D1A9D0AE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טופס אישור יציאה לטיול (חטיבת ביניים ותיכון)</Template>
  <TotalTime>61</TotalTime>
  <Pages>2</Pages>
  <Words>192</Words>
  <Characters>960</Characters>
  <Application>Microsoft Office Word</Application>
  <DocSecurity>0</DocSecurity>
  <Lines>8</Lines>
  <Paragraphs>2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נא להחזיר טופס אישור זה עד &lt;[לחץ על החץ כדי לבחור תאריך]&gt;.</vt:lpstr>
      <vt:lpstr>הנחיות מיוחדות לגבי בני/בתי:</vt:lpstr>
      <vt:lpstr>איש קשר למקרי חירום:</vt:lpstr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O.Wende</dc:creator>
  <cp:lastModifiedBy>הילה אלישר</cp:lastModifiedBy>
  <cp:revision>13</cp:revision>
  <cp:lastPrinted>2022-01-11T14:03:00Z</cp:lastPrinted>
  <dcterms:created xsi:type="dcterms:W3CDTF">2025-09-30T08:54:00Z</dcterms:created>
  <dcterms:modified xsi:type="dcterms:W3CDTF">2025-09-30T09:55:00Z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TC028051409991</vt:lpwstr>
  </property>
</Properties>
</file>